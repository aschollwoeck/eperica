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9405807"/>
        <w:docPartObj>
          <w:docPartGallery w:val="Cover Pages"/>
          <w:docPartUnique/>
        </w:docPartObj>
      </w:sdtPr>
      <w:sdtContent>
        <w:p w:rsidR="00231635" w:rsidRDefault="00231635">
          <w:pPr>
            <w:pStyle w:val="KeinLeerraum"/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23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643B8" w:rsidRDefault="002643B8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23.4.2023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" fillcolor="#165f9a [3215]" stroked="f" strokeweight=".8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" adj="18883" fillcolor="#009dec [3204]" stroked="f" strokeweight=".8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23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643B8" w:rsidRDefault="002643B8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23.4.2023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65f9a [3215]" strokecolor="#165f9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65f9a [3215]" strokecolor="#165f9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65f9a [3215]" strokecolor="#165f9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65f9a [3215]" strokecolor="#165f9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65f9a [3215]" strokecolor="#165f9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65f9a [3215]" strokecolor="#165f9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65f9a [3215]" strokecolor="#165f9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65f9a [3215]" strokecolor="#165f9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65f9a [3215]" strokecolor="#165f9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65f9a [3215]" strokecolor="#165f9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65f9a [3215]" strokecolor="#165f9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65f9a [3215]" strokecolor="#165f9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65f9a [3215]" strokecolor="#165f9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65f9a [3215]" strokecolor="#165f9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65f9a [3215]" strokecolor="#165f9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65f9a [3215]" strokecolor="#165f9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65f9a [3215]" strokecolor="#165f9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65f9a [3215]" strokecolor="#165f9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65f9a [3215]" strokecolor="#165f9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65f9a [3215]" strokecolor="#165f9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65f9a [3215]" strokecolor="#165f9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65f9a [3215]" strokecolor="#165f9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65f9a [3215]" strokecolor="#165f9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3B8" w:rsidRDefault="002643B8">
                                <w:pPr>
                                  <w:pStyle w:val="KeinLeerraum"/>
                                  <w:rPr>
                                    <w:color w:val="009DEC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09DEC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009DEC" w:themeColor="accent1"/>
                                        <w:sz w:val="26"/>
                                        <w:szCs w:val="26"/>
                                      </w:rPr>
                                      <w:t>Alexander Schollwöck</w:t>
                                    </w:r>
                                  </w:sdtContent>
                                </w:sdt>
                              </w:p>
                              <w:p w:rsidR="002643B8" w:rsidRDefault="002643B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Firm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wqdQ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" filled="f" stroked="f" strokeweight=".5pt">
                    <v:textbox style="mso-fit-shape-to-text:t" inset="0,0,0,0">
                      <w:txbxContent>
                        <w:p w:rsidR="002643B8" w:rsidRDefault="002643B8">
                          <w:pPr>
                            <w:pStyle w:val="KeinLeerraum"/>
                            <w:rPr>
                              <w:color w:val="009DEC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09DEC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009DEC" w:themeColor="accent1"/>
                                  <w:sz w:val="26"/>
                                  <w:szCs w:val="26"/>
                                </w:rPr>
                                <w:t>Alexander Schollwöck</w:t>
                              </w:r>
                            </w:sdtContent>
                          </w:sdt>
                        </w:p>
                        <w:p w:rsidR="002643B8" w:rsidRDefault="002643B8">
                          <w:pPr>
                            <w:pStyle w:val="KeinLeerraum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Firm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31635" w:rsidRDefault="00F34C74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105275" cy="2390775"/>
                    <wp:effectExtent l="0" t="0" r="9525" b="952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05275" cy="2390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643B8" w:rsidRDefault="002643B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Eperica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2643B8" w:rsidRDefault="002643B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Konzept für ein Strategie-Browserspiel</w:t>
                                    </w:r>
                                  </w:sdtContent>
                                </w:sd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" o:spid="_x0000_s1056" type="#_x0000_t202" style="position:absolute;margin-left:0;margin-top:0;width:323.25pt;height:188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" filled="f" stroked="f" strokeweight=".5pt">
                    <v:textbox inset="0,0,0,0">
                      <w:txbxContent>
                        <w:p w:rsidR="002643B8" w:rsidRDefault="002643B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Eperica</w:t>
                              </w:r>
                              <w:proofErr w:type="spellEnd"/>
                            </w:sdtContent>
                          </w:sdt>
                        </w:p>
                        <w:p w:rsidR="002643B8" w:rsidRDefault="002643B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Konzept für ein Strategie-Browserspiel</w:t>
                              </w:r>
                            </w:sdtContent>
                          </w:sd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31635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0"/>
          <w:szCs w:val="20"/>
        </w:rPr>
        <w:id w:val="-12634479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7CE" w:rsidRDefault="00A067CE">
          <w:pPr>
            <w:pStyle w:val="Inhaltsverzeichnisberschrift"/>
          </w:pPr>
          <w:r>
            <w:t>Inhaltsverzeichnis</w:t>
          </w:r>
        </w:p>
        <w:p w:rsidR="003B77D8" w:rsidRDefault="00A067CE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62384" w:history="1">
            <w:r w:rsidR="003B77D8" w:rsidRPr="008931A6">
              <w:rPr>
                <w:rStyle w:val="Hyperlink"/>
                <w:noProof/>
              </w:rPr>
              <w:t>1</w:t>
            </w:r>
            <w:r w:rsidR="003B77D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de-DE"/>
              </w:rPr>
              <w:tab/>
            </w:r>
            <w:r w:rsidR="003B77D8" w:rsidRPr="008931A6">
              <w:rPr>
                <w:rStyle w:val="Hyperlink"/>
                <w:noProof/>
              </w:rPr>
              <w:t>Versionsverwaltung</w:t>
            </w:r>
            <w:r w:rsidR="003B77D8">
              <w:rPr>
                <w:noProof/>
                <w:webHidden/>
              </w:rPr>
              <w:tab/>
            </w:r>
            <w:r w:rsidR="003B77D8">
              <w:rPr>
                <w:noProof/>
                <w:webHidden/>
              </w:rPr>
              <w:fldChar w:fldCharType="begin"/>
            </w:r>
            <w:r w:rsidR="003B77D8">
              <w:rPr>
                <w:noProof/>
                <w:webHidden/>
              </w:rPr>
              <w:instrText xml:space="preserve"> PAGEREF _Toc133162384 \h </w:instrText>
            </w:r>
            <w:r w:rsidR="003B77D8">
              <w:rPr>
                <w:noProof/>
                <w:webHidden/>
              </w:rPr>
            </w:r>
            <w:r w:rsidR="003B77D8">
              <w:rPr>
                <w:noProof/>
                <w:webHidden/>
              </w:rPr>
              <w:fldChar w:fldCharType="separate"/>
            </w:r>
            <w:r w:rsidR="003B77D8">
              <w:rPr>
                <w:noProof/>
                <w:webHidden/>
              </w:rPr>
              <w:t>3</w:t>
            </w:r>
            <w:r w:rsidR="003B77D8"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de-DE"/>
            </w:rPr>
          </w:pPr>
          <w:hyperlink w:anchor="_Toc133162385" w:history="1">
            <w:r w:rsidRPr="008931A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86" w:history="1">
            <w:r w:rsidRPr="008931A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Ausgangssituation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87" w:history="1">
            <w:r w:rsidRPr="008931A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88" w:history="1">
            <w:r w:rsidRPr="008931A6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Nutzen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de-DE"/>
            </w:rPr>
          </w:pPr>
          <w:hyperlink w:anchor="_Toc133162389" w:history="1">
            <w:r w:rsidRPr="008931A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Fachliche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90" w:history="1">
            <w:r w:rsidRPr="008931A6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Funktionsbeschreibung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3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91" w:history="1">
            <w:r w:rsidRPr="008931A6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92" w:history="1">
            <w:r w:rsidRPr="008931A6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Benutzergruppen und Berechtigungen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93" w:history="1">
            <w:r w:rsidRPr="008931A6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Prozesse / Workflows /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3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94" w:history="1">
            <w:r w:rsidRPr="008931A6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95" w:history="1">
            <w:r w:rsidRPr="008931A6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Anforderungen an Oberfläche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de-DE"/>
            </w:rPr>
          </w:pPr>
          <w:hyperlink w:anchor="_Toc133162396" w:history="1">
            <w:r w:rsidRPr="008931A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Technische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7D8" w:rsidRDefault="003B77D8">
          <w:pPr>
            <w:pStyle w:val="Verzeichnis2"/>
            <w:rPr>
              <w:rFonts w:eastAsiaTheme="minorEastAsia"/>
              <w:b w:val="0"/>
              <w:bCs w:val="0"/>
              <w:noProof/>
              <w:sz w:val="22"/>
              <w:szCs w:val="22"/>
              <w:lang w:eastAsia="de-DE"/>
            </w:rPr>
          </w:pPr>
          <w:hyperlink w:anchor="_Toc133162397" w:history="1">
            <w:r w:rsidRPr="008931A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de-DE"/>
              </w:rPr>
              <w:tab/>
            </w:r>
            <w:r w:rsidRPr="008931A6">
              <w:rPr>
                <w:rStyle w:val="Hyperlink"/>
                <w:noProof/>
              </w:rPr>
              <w:t>Zugriffsmöglichkeiten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7CE" w:rsidRDefault="00A067CE" w:rsidP="00A067CE">
          <w:pPr>
            <w:tabs>
              <w:tab w:val="left" w:pos="851"/>
            </w:tabs>
          </w:pPr>
          <w:r>
            <w:rPr>
              <w:b/>
              <w:bCs/>
            </w:rPr>
            <w:fldChar w:fldCharType="end"/>
          </w:r>
        </w:p>
      </w:sdtContent>
    </w:sdt>
    <w:p w:rsidR="001B64DC" w:rsidRDefault="001B64DC"/>
    <w:p w:rsidR="00DC0DB6" w:rsidRDefault="00DC0DB6">
      <w:pPr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</w:pPr>
      <w:r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  <w:br w:type="page"/>
      </w:r>
    </w:p>
    <w:p w:rsidR="00DC0DB6" w:rsidRDefault="00FB10AB" w:rsidP="00DC0DB6">
      <w:pPr>
        <w:pStyle w:val="Textkrper"/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</w:pPr>
      <w:r w:rsidRPr="00DC0DB6"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  <w:lastRenderedPageBreak/>
        <w:fldChar w:fldCharType="begin"/>
      </w:r>
      <w:r w:rsidRPr="00DC0DB6"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  <w:instrText xml:space="preserve"> TOC \h \z \c "Abbildung" </w:instrText>
      </w:r>
      <w:r w:rsidRPr="00DC0DB6"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  <w:fldChar w:fldCharType="end"/>
      </w:r>
      <w:r w:rsidR="00DC0DB6" w:rsidRPr="00DC0DB6"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  <w:t>Abbildungsverzeichnis</w:t>
      </w:r>
    </w:p>
    <w:p w:rsidR="00DC0DB6" w:rsidRDefault="00DC0DB6" w:rsidP="00DC0DB6">
      <w:fldSimple w:instr=" TOC \h \z \c &quot;Abbildung&quot; ">
        <w:r w:rsidR="003B77D8">
          <w:rPr>
            <w:b/>
            <w:bCs/>
            <w:noProof/>
          </w:rPr>
          <w:t>Es konnten keine Einträge für ein Abbildungsverzeichnis gefunden werden.</w:t>
        </w:r>
      </w:fldSimple>
    </w:p>
    <w:p w:rsidR="00FB10AB" w:rsidRDefault="00FB10AB" w:rsidP="00DC0DB6">
      <w:pPr>
        <w:pStyle w:val="Textkrper"/>
        <w:rPr>
          <w:rFonts w:asciiTheme="majorHAnsi" w:eastAsiaTheme="majorEastAsia" w:hAnsiTheme="majorHAnsi" w:cstheme="majorBidi"/>
          <w:color w:val="009DEC" w:themeColor="accent1"/>
          <w:sz w:val="48"/>
          <w:szCs w:val="48"/>
        </w:rPr>
      </w:pPr>
      <w:r>
        <w:br w:type="page"/>
      </w:r>
    </w:p>
    <w:p w:rsidR="00231635" w:rsidRDefault="00231635" w:rsidP="00231635">
      <w:pPr>
        <w:pStyle w:val="berschrift1"/>
      </w:pPr>
      <w:bookmarkStart w:id="0" w:name="_Toc133162384"/>
      <w:r>
        <w:lastRenderedPageBreak/>
        <w:t>Versionsverwaltung</w:t>
      </w:r>
      <w:bookmarkEnd w:id="0"/>
    </w:p>
    <w:tbl>
      <w:tblPr>
        <w:tblStyle w:val="RS-ColoredTable"/>
        <w:tblW w:w="0" w:type="auto"/>
        <w:tblLook w:val="04A0" w:firstRow="1" w:lastRow="0" w:firstColumn="1" w:lastColumn="0" w:noHBand="0" w:noVBand="1"/>
      </w:tblPr>
      <w:tblGrid>
        <w:gridCol w:w="1072"/>
        <w:gridCol w:w="3261"/>
        <w:gridCol w:w="1984"/>
        <w:gridCol w:w="1559"/>
        <w:gridCol w:w="1463"/>
      </w:tblGrid>
      <w:tr w:rsidR="00231635" w:rsidTr="00231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231635" w:rsidRDefault="00231635" w:rsidP="00231635">
            <w:r>
              <w:t>Versions-</w:t>
            </w:r>
            <w:proofErr w:type="spellStart"/>
            <w:r>
              <w:t>nr.</w:t>
            </w:r>
            <w:proofErr w:type="spellEnd"/>
          </w:p>
        </w:tc>
        <w:tc>
          <w:tcPr>
            <w:tcW w:w="3261" w:type="dxa"/>
          </w:tcPr>
          <w:p w:rsidR="00231635" w:rsidRDefault="00231635" w:rsidP="0023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Kurze Beschreibung (Grund der Änderung)</w:t>
            </w:r>
          </w:p>
        </w:tc>
        <w:tc>
          <w:tcPr>
            <w:tcW w:w="1984" w:type="dxa"/>
          </w:tcPr>
          <w:p w:rsidR="00231635" w:rsidRDefault="00231635" w:rsidP="0023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auf Seite</w:t>
            </w:r>
          </w:p>
        </w:tc>
        <w:tc>
          <w:tcPr>
            <w:tcW w:w="1559" w:type="dxa"/>
          </w:tcPr>
          <w:p w:rsidR="00231635" w:rsidRDefault="00231635" w:rsidP="0023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Geändert von</w:t>
            </w:r>
          </w:p>
        </w:tc>
        <w:tc>
          <w:tcPr>
            <w:tcW w:w="1463" w:type="dxa"/>
          </w:tcPr>
          <w:p w:rsidR="00231635" w:rsidRDefault="00231635" w:rsidP="002316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Geändert am</w:t>
            </w:r>
          </w:p>
        </w:tc>
      </w:tr>
      <w:tr w:rsidR="00231635" w:rsidTr="0023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231635" w:rsidRDefault="00231635" w:rsidP="00231635">
            <w:r>
              <w:t>1</w:t>
            </w:r>
          </w:p>
        </w:tc>
        <w:tc>
          <w:tcPr>
            <w:tcW w:w="3261" w:type="dxa"/>
          </w:tcPr>
          <w:p w:rsidR="00231635" w:rsidRDefault="00231635" w:rsidP="0023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 Erstellung</w:t>
            </w:r>
          </w:p>
        </w:tc>
        <w:tc>
          <w:tcPr>
            <w:tcW w:w="1984" w:type="dxa"/>
          </w:tcPr>
          <w:p w:rsidR="00231635" w:rsidRDefault="00231635" w:rsidP="0023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31635" w:rsidRDefault="00231635" w:rsidP="00231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A. Schollwöck</w:t>
            </w:r>
          </w:p>
        </w:tc>
        <w:tc>
          <w:tcPr>
            <w:tcW w:w="1463" w:type="dxa"/>
          </w:tcPr>
          <w:p w:rsidR="00231635" w:rsidRDefault="00231635" w:rsidP="002643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2643B8">
              <w:t>23</w:t>
            </w:r>
            <w:r>
              <w:t>-0</w:t>
            </w:r>
            <w:r w:rsidR="002643B8">
              <w:t>4</w:t>
            </w:r>
            <w:r>
              <w:t>-</w:t>
            </w:r>
            <w:r w:rsidR="002643B8">
              <w:t>23</w:t>
            </w:r>
          </w:p>
        </w:tc>
      </w:tr>
      <w:tr w:rsidR="00231635" w:rsidTr="002316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231635" w:rsidRDefault="00231635" w:rsidP="00231635"/>
        </w:tc>
        <w:tc>
          <w:tcPr>
            <w:tcW w:w="3261" w:type="dxa"/>
          </w:tcPr>
          <w:p w:rsidR="00231635" w:rsidRDefault="00231635" w:rsidP="00231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31635" w:rsidRDefault="00231635" w:rsidP="002316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31635" w:rsidRDefault="00231635" w:rsidP="002316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63" w:type="dxa"/>
          </w:tcPr>
          <w:p w:rsidR="00231635" w:rsidRDefault="00231635" w:rsidP="0023163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1635" w:rsidTr="002316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</w:tcPr>
          <w:p w:rsidR="00231635" w:rsidRDefault="00231635" w:rsidP="00231635"/>
        </w:tc>
        <w:tc>
          <w:tcPr>
            <w:tcW w:w="3261" w:type="dxa"/>
          </w:tcPr>
          <w:p w:rsidR="00231635" w:rsidRDefault="00231635" w:rsidP="0023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231635" w:rsidRDefault="00231635" w:rsidP="00231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:rsidR="00231635" w:rsidRDefault="00231635" w:rsidP="00231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3" w:type="dxa"/>
          </w:tcPr>
          <w:p w:rsidR="00231635" w:rsidRDefault="00231635" w:rsidP="00231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31635" w:rsidRDefault="00231635" w:rsidP="00231635"/>
    <w:p w:rsidR="00FB10AB" w:rsidRDefault="00FB10AB" w:rsidP="00FB10AB">
      <w:pPr>
        <w:pStyle w:val="berschrift1"/>
      </w:pPr>
      <w:bookmarkStart w:id="1" w:name="_Toc133162385"/>
      <w:r>
        <w:t>Einleitung</w:t>
      </w:r>
      <w:bookmarkEnd w:id="1"/>
    </w:p>
    <w:p w:rsidR="003B77D8" w:rsidRPr="003B77D8" w:rsidRDefault="003B77D8" w:rsidP="003B77D8">
      <w:r w:rsidRPr="003B77D8">
        <w:t xml:space="preserve">a </w:t>
      </w:r>
      <w:proofErr w:type="spellStart"/>
      <w:r w:rsidRPr="003B77D8">
        <w:t>symbol</w:t>
      </w:r>
      <w:proofErr w:type="spellEnd"/>
      <w:r w:rsidRPr="003B77D8">
        <w:t xml:space="preserve"> </w:t>
      </w:r>
      <w:proofErr w:type="spellStart"/>
      <w:r w:rsidRPr="003B77D8">
        <w:t>displaying</w:t>
      </w:r>
      <w:proofErr w:type="spellEnd"/>
      <w:r w:rsidRPr="003B77D8">
        <w:t xml:space="preserve"> </w:t>
      </w:r>
      <w:proofErr w:type="spellStart"/>
      <w:r w:rsidRPr="003B77D8">
        <w:t>the</w:t>
      </w:r>
      <w:proofErr w:type="spellEnd"/>
      <w:r w:rsidRPr="003B77D8">
        <w:t xml:space="preserve"> </w:t>
      </w:r>
      <w:proofErr w:type="spellStart"/>
      <w:r w:rsidRPr="003B77D8">
        <w:t>warriors</w:t>
      </w:r>
      <w:proofErr w:type="spellEnd"/>
      <w:r w:rsidRPr="003B77D8">
        <w:t xml:space="preserve"> </w:t>
      </w:r>
      <w:proofErr w:type="spellStart"/>
      <w:r w:rsidRPr="003B77D8">
        <w:t>and</w:t>
      </w:r>
      <w:proofErr w:type="spellEnd"/>
      <w:r w:rsidRPr="003B77D8">
        <w:t xml:space="preserve"> </w:t>
      </w:r>
      <w:proofErr w:type="spellStart"/>
      <w:r w:rsidRPr="003B77D8">
        <w:t>kings</w:t>
      </w:r>
      <w:proofErr w:type="spellEnd"/>
      <w:r w:rsidRPr="003B77D8">
        <w:t xml:space="preserve"> </w:t>
      </w:r>
      <w:proofErr w:type="spellStart"/>
      <w:r w:rsidRPr="003B77D8">
        <w:t>from</w:t>
      </w:r>
      <w:proofErr w:type="spellEnd"/>
      <w:r w:rsidRPr="003B77D8">
        <w:t xml:space="preserve"> </w:t>
      </w:r>
      <w:proofErr w:type="spellStart"/>
      <w:r w:rsidRPr="003B77D8">
        <w:t>the</w:t>
      </w:r>
      <w:proofErr w:type="spellEnd"/>
      <w:r w:rsidRPr="003B77D8">
        <w:t xml:space="preserve"> </w:t>
      </w:r>
      <w:proofErr w:type="spellStart"/>
      <w:r w:rsidRPr="003B77D8">
        <w:t>middle</w:t>
      </w:r>
      <w:proofErr w:type="spellEnd"/>
      <w:r w:rsidRPr="003B77D8">
        <w:t xml:space="preserve"> </w:t>
      </w:r>
      <w:proofErr w:type="spellStart"/>
      <w:r w:rsidRPr="003B77D8">
        <w:t>age</w:t>
      </w:r>
      <w:proofErr w:type="spellEnd"/>
      <w:r w:rsidRPr="003B77D8">
        <w:t xml:space="preserve"> </w:t>
      </w:r>
      <w:proofErr w:type="spellStart"/>
      <w:r w:rsidRPr="003B77D8">
        <w:t>identifying</w:t>
      </w:r>
      <w:proofErr w:type="spellEnd"/>
      <w:r w:rsidRPr="003B77D8">
        <w:t xml:space="preserve"> a </w:t>
      </w:r>
      <w:proofErr w:type="spellStart"/>
      <w:r w:rsidRPr="003B77D8">
        <w:t>world</w:t>
      </w:r>
      <w:proofErr w:type="spellEnd"/>
      <w:r w:rsidRPr="003B77D8">
        <w:t xml:space="preserve"> </w:t>
      </w:r>
      <w:proofErr w:type="spellStart"/>
      <w:r w:rsidRPr="003B77D8">
        <w:t>called</w:t>
      </w:r>
      <w:proofErr w:type="spellEnd"/>
      <w:r w:rsidRPr="003B77D8">
        <w:t xml:space="preserve"> "</w:t>
      </w:r>
      <w:proofErr w:type="spellStart"/>
      <w:r w:rsidRPr="003B77D8">
        <w:t>Eperica</w:t>
      </w:r>
      <w:proofErr w:type="spellEnd"/>
      <w:r w:rsidRPr="003B77D8">
        <w:t xml:space="preserve">" </w:t>
      </w:r>
      <w:proofErr w:type="spellStart"/>
      <w:r w:rsidRPr="003B77D8">
        <w:t>which</w:t>
      </w:r>
      <w:proofErr w:type="spellEnd"/>
      <w:r w:rsidRPr="003B77D8">
        <w:t xml:space="preserve"> </w:t>
      </w:r>
      <w:proofErr w:type="spellStart"/>
      <w:r w:rsidRPr="003B77D8">
        <w:t>aims</w:t>
      </w:r>
      <w:proofErr w:type="spellEnd"/>
      <w:r w:rsidRPr="003B77D8">
        <w:t xml:space="preserve"> </w:t>
      </w:r>
      <w:proofErr w:type="spellStart"/>
      <w:r w:rsidRPr="003B77D8">
        <w:t>to</w:t>
      </w:r>
      <w:proofErr w:type="spellEnd"/>
      <w:r w:rsidRPr="003B77D8">
        <w:t xml:space="preserve"> </w:t>
      </w:r>
      <w:proofErr w:type="spellStart"/>
      <w:r w:rsidRPr="003B77D8">
        <w:t>be</w:t>
      </w:r>
      <w:proofErr w:type="spellEnd"/>
      <w:r w:rsidRPr="003B77D8">
        <w:t xml:space="preserve"> a </w:t>
      </w:r>
      <w:proofErr w:type="spellStart"/>
      <w:r w:rsidRPr="003B77D8">
        <w:t>place</w:t>
      </w:r>
      <w:proofErr w:type="spellEnd"/>
      <w:r w:rsidRPr="003B77D8">
        <w:t xml:space="preserve"> </w:t>
      </w:r>
      <w:proofErr w:type="spellStart"/>
      <w:r w:rsidRPr="003B77D8">
        <w:t>for</w:t>
      </w:r>
      <w:proofErr w:type="spellEnd"/>
      <w:r w:rsidRPr="003B77D8">
        <w:t xml:space="preserve"> </w:t>
      </w:r>
      <w:proofErr w:type="spellStart"/>
      <w:r w:rsidRPr="003B77D8">
        <w:t>victory</w:t>
      </w:r>
      <w:proofErr w:type="spellEnd"/>
      <w:r w:rsidRPr="003B77D8">
        <w:t xml:space="preserve"> </w:t>
      </w:r>
      <w:proofErr w:type="spellStart"/>
      <w:r w:rsidRPr="003B77D8">
        <w:t>and</w:t>
      </w:r>
      <w:proofErr w:type="spellEnd"/>
      <w:r w:rsidRPr="003B77D8">
        <w:t xml:space="preserve"> </w:t>
      </w:r>
      <w:proofErr w:type="spellStart"/>
      <w:r w:rsidRPr="003B77D8">
        <w:t>glory</w:t>
      </w:r>
      <w:proofErr w:type="spellEnd"/>
      <w:r w:rsidRPr="003B77D8">
        <w:t xml:space="preserve"> </w:t>
      </w:r>
      <w:proofErr w:type="spellStart"/>
      <w:r w:rsidRPr="003B77D8">
        <w:t>and</w:t>
      </w:r>
      <w:proofErr w:type="spellEnd"/>
      <w:r w:rsidRPr="003B77D8">
        <w:t xml:space="preserve"> </w:t>
      </w:r>
      <w:proofErr w:type="spellStart"/>
      <w:r w:rsidRPr="003B77D8">
        <w:t>being</w:t>
      </w:r>
      <w:proofErr w:type="spellEnd"/>
      <w:r w:rsidRPr="003B77D8">
        <w:t xml:space="preserve"> </w:t>
      </w:r>
      <w:proofErr w:type="spellStart"/>
      <w:r w:rsidRPr="003B77D8">
        <w:t>the</w:t>
      </w:r>
      <w:proofErr w:type="spellEnd"/>
      <w:r w:rsidRPr="003B77D8">
        <w:t xml:space="preserve"> best.</w:t>
      </w:r>
      <w:bookmarkStart w:id="2" w:name="_GoBack"/>
      <w:bookmarkEnd w:id="2"/>
    </w:p>
    <w:p w:rsidR="00FB10AB" w:rsidRDefault="00FB10AB" w:rsidP="00FB10AB">
      <w:pPr>
        <w:pStyle w:val="berschrift2"/>
      </w:pPr>
      <w:bookmarkStart w:id="3" w:name="_Toc133162386"/>
      <w:r>
        <w:t>Ausgangssituation</w:t>
      </w:r>
      <w:bookmarkEnd w:id="3"/>
    </w:p>
    <w:p w:rsidR="002643B8" w:rsidRPr="00912067" w:rsidRDefault="002643B8" w:rsidP="002643B8"/>
    <w:p w:rsidR="00D20183" w:rsidRPr="00912067" w:rsidRDefault="00D20183" w:rsidP="00912067"/>
    <w:p w:rsidR="00FB10AB" w:rsidRDefault="00FB10AB" w:rsidP="00FB10AB">
      <w:pPr>
        <w:pStyle w:val="berschrift2"/>
      </w:pPr>
      <w:bookmarkStart w:id="4" w:name="_Toc133162387"/>
      <w:r>
        <w:t>Ziel</w:t>
      </w:r>
      <w:r w:rsidR="00A067CE">
        <w:t>e</w:t>
      </w:r>
      <w:bookmarkEnd w:id="4"/>
    </w:p>
    <w:p w:rsidR="00B13010" w:rsidRDefault="00B13010" w:rsidP="00B13010">
      <w:r>
        <w:t>Die Zieldefinition lautet wie folgt:</w:t>
      </w:r>
    </w:p>
    <w:p w:rsidR="00B13010" w:rsidRPr="00B13010" w:rsidRDefault="00B13010" w:rsidP="00B13010">
      <w:r>
        <w:t>Informationen zu den Fahrzeugen, von Modifizierungen bis hin zu Messungen, einfach zur Verfügung stellen.</w:t>
      </w:r>
    </w:p>
    <w:p w:rsidR="00FB10AB" w:rsidRDefault="00FB10AB" w:rsidP="00FB10AB">
      <w:pPr>
        <w:pStyle w:val="berschrift2"/>
      </w:pPr>
      <w:bookmarkStart w:id="5" w:name="_Toc133162388"/>
      <w:r>
        <w:t>Nutzen</w:t>
      </w:r>
      <w:bookmarkEnd w:id="5"/>
    </w:p>
    <w:p w:rsidR="00FB10AB" w:rsidRDefault="00FB10AB" w:rsidP="00FB10AB">
      <w:pPr>
        <w:pStyle w:val="berschrift1"/>
      </w:pPr>
      <w:bookmarkStart w:id="6" w:name="_Toc133162389"/>
      <w:r>
        <w:t>Fachliche Anforderungen</w:t>
      </w:r>
      <w:bookmarkEnd w:id="6"/>
    </w:p>
    <w:p w:rsidR="008E31D3" w:rsidRPr="005735D8" w:rsidRDefault="005735D8" w:rsidP="005735D8">
      <w:r>
        <w:t>In diesem Kapitel werden die Anforderungen beschrieben, welche umgesetzt werden sollen. Hierbei wird nicht auf die Technik eingegangen, sondern lediglich alle Fälle geschildert und gesammelt, welche zum definierten Ziel führen.</w:t>
      </w:r>
    </w:p>
    <w:p w:rsidR="00FB10AB" w:rsidRDefault="00FB10AB" w:rsidP="00FB10AB">
      <w:pPr>
        <w:pStyle w:val="berschrift2"/>
      </w:pPr>
      <w:bookmarkStart w:id="7" w:name="_Toc133162390"/>
      <w:r>
        <w:t>Funktionsbeschreibung</w:t>
      </w:r>
      <w:bookmarkEnd w:id="7"/>
    </w:p>
    <w:p w:rsidR="001229C1" w:rsidRDefault="001229C1" w:rsidP="006F4349"/>
    <w:p w:rsidR="00EA1FAD" w:rsidRDefault="00EA1FAD" w:rsidP="00EA1FAD">
      <w:pPr>
        <w:pStyle w:val="berschrift3"/>
      </w:pPr>
      <w:bookmarkStart w:id="8" w:name="_Toc133162391"/>
      <w:r>
        <w:lastRenderedPageBreak/>
        <w:t>Datenmodell</w:t>
      </w:r>
      <w:bookmarkEnd w:id="8"/>
    </w:p>
    <w:p w:rsidR="00EA1FAD" w:rsidRDefault="00EA1FAD" w:rsidP="00EA1FAD">
      <w:r>
        <w:t>Die in den vorangegangenen Kapiteln ermittelten Daten stehen in Zusammenhang zueinander und besitzen Abhängigkeiten. Diese Abhängigkeiten werden in folgender Darstellung abgebildet:</w:t>
      </w:r>
    </w:p>
    <w:p w:rsidR="00333F18" w:rsidRDefault="00333F18" w:rsidP="00333F18">
      <w:pPr>
        <w:pStyle w:val="berschrift2"/>
      </w:pPr>
      <w:bookmarkStart w:id="9" w:name="_Toc133162392"/>
      <w:r>
        <w:t>Benutzergruppen und Berechtigungen</w:t>
      </w:r>
      <w:bookmarkEnd w:id="9"/>
    </w:p>
    <w:p w:rsidR="00FB10AB" w:rsidRDefault="00FB10AB" w:rsidP="00FB10AB">
      <w:pPr>
        <w:pStyle w:val="berschrift2"/>
      </w:pPr>
      <w:bookmarkStart w:id="10" w:name="_Toc133162393"/>
      <w:r>
        <w:t>Prozesse / Workflows</w:t>
      </w:r>
      <w:r w:rsidR="00923EEC">
        <w:t xml:space="preserve"> / User Stories</w:t>
      </w:r>
      <w:bookmarkEnd w:id="10"/>
    </w:p>
    <w:p w:rsidR="00923EEC" w:rsidRPr="00923EEC" w:rsidRDefault="00923EEC" w:rsidP="00923EEC">
      <w:r>
        <w:t>Die folgenden User Stories zeigen auf, welche Schritte möglich sein müssen.</w:t>
      </w:r>
    </w:p>
    <w:p w:rsidR="00063371" w:rsidRDefault="00063371" w:rsidP="00EA4824">
      <w:pPr>
        <w:pStyle w:val="berschrift3"/>
      </w:pPr>
      <w:bookmarkStart w:id="11" w:name="_Toc133162394"/>
      <w:r>
        <w:t>Benutzer</w:t>
      </w:r>
      <w:bookmarkEnd w:id="11"/>
    </w:p>
    <w:p w:rsidR="00FC57D7" w:rsidRPr="00FC57D7" w:rsidRDefault="004677D6" w:rsidP="00FC57D7">
      <w:r>
        <w:t>In diesem Abschnitt werden Aktionen definiert, welche Benutzerbezogen sind. D.h. alles was auf einen Account Einfluss hat. Accounts sind nur notwendig, um bestimmte Aktionen auszuführen, welche Berechtigungen benötigen.</w:t>
      </w:r>
    </w:p>
    <w:p w:rsidR="00063371" w:rsidRDefault="00063371" w:rsidP="00063371">
      <w:pPr>
        <w:pStyle w:val="berschrift4"/>
      </w:pPr>
      <w:r>
        <w:t>Account anlegen</w:t>
      </w:r>
    </w:p>
    <w:p w:rsidR="004677D6" w:rsidRDefault="004677D6" w:rsidP="004677D6">
      <w:r>
        <w:t>Damit ein Nutzer identifiziert werden kann wird ein Account benötigt. Dafür muss sich der Nutzer registrieren können und Daten hinterlegen.</w:t>
      </w:r>
    </w:p>
    <w:p w:rsidR="004677D6" w:rsidRPr="004677D6" w:rsidRDefault="004677D6" w:rsidP="004677D6">
      <w:pPr>
        <w:rPr>
          <w:i/>
        </w:rPr>
      </w:pPr>
      <w:r w:rsidRPr="004677D6">
        <w:rPr>
          <w:i/>
        </w:rPr>
        <w:t xml:space="preserve">Als Nutzer möchte </w:t>
      </w:r>
      <w:r>
        <w:rPr>
          <w:i/>
        </w:rPr>
        <w:t>ich einen Account anlegen</w:t>
      </w:r>
      <w:r w:rsidRPr="004677D6">
        <w:rPr>
          <w:i/>
        </w:rPr>
        <w:t>, um Zugang zu administrativen Aktionen zu erhalten.</w:t>
      </w:r>
    </w:p>
    <w:p w:rsidR="003F4017" w:rsidRDefault="003F4017" w:rsidP="003F4017">
      <w:pPr>
        <w:pStyle w:val="berschrift4"/>
      </w:pPr>
      <w:r>
        <w:t>Einloggen</w:t>
      </w:r>
    </w:p>
    <w:p w:rsidR="004677D6" w:rsidRPr="004677D6" w:rsidRDefault="004677D6" w:rsidP="004677D6">
      <w:pPr>
        <w:rPr>
          <w:i/>
        </w:rPr>
      </w:pPr>
      <w:r w:rsidRPr="004677D6">
        <w:rPr>
          <w:i/>
        </w:rPr>
        <w:t>Als Nutzer möchte ich mich in meinen Account einloggen, um mich zu identifizieren.</w:t>
      </w:r>
    </w:p>
    <w:p w:rsidR="00FB10AB" w:rsidRDefault="00FB10AB" w:rsidP="00FB10AB">
      <w:pPr>
        <w:pStyle w:val="berschrift2"/>
      </w:pPr>
      <w:bookmarkStart w:id="12" w:name="_Toc133162395"/>
      <w:r>
        <w:t>Anforderungen an Oberfläche</w:t>
      </w:r>
      <w:bookmarkEnd w:id="12"/>
    </w:p>
    <w:p w:rsidR="00DE6454" w:rsidRPr="00DE6454" w:rsidRDefault="00DE6454" w:rsidP="00DE6454"/>
    <w:p w:rsidR="00FB10AB" w:rsidRDefault="00FB10AB" w:rsidP="00FB10AB">
      <w:pPr>
        <w:pStyle w:val="berschrift1"/>
      </w:pPr>
      <w:bookmarkStart w:id="13" w:name="_Toc133162396"/>
      <w:r>
        <w:t>Technische Anforderungen</w:t>
      </w:r>
      <w:bookmarkEnd w:id="13"/>
    </w:p>
    <w:p w:rsidR="00FB10AB" w:rsidRPr="00FB10AB" w:rsidRDefault="00FB10AB" w:rsidP="00FB10AB">
      <w:pPr>
        <w:pStyle w:val="berschrift2"/>
      </w:pPr>
      <w:bookmarkStart w:id="14" w:name="_Toc133162397"/>
      <w:r>
        <w:t>Zugriffsmöglichkeiten</w:t>
      </w:r>
      <w:bookmarkEnd w:id="14"/>
    </w:p>
    <w:p w:rsidR="00FB10AB" w:rsidRPr="00FB10AB" w:rsidRDefault="00FB10AB" w:rsidP="00FB10AB"/>
    <w:sectPr w:rsidR="00FB10AB" w:rsidRPr="00FB10AB" w:rsidSect="00231635">
      <w:headerReference w:type="default" r:id="rId9"/>
      <w:footerReference w:type="default" r:id="rId10"/>
      <w:pgSz w:w="12240" w:h="15840"/>
      <w:pgMar w:top="1417" w:right="1417" w:bottom="1134" w:left="1417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F0" w:rsidRDefault="004635F0" w:rsidP="007D0431">
      <w:pPr>
        <w:spacing w:after="0" w:line="240" w:lineRule="auto"/>
      </w:pPr>
      <w:r>
        <w:separator/>
      </w:r>
    </w:p>
  </w:endnote>
  <w:endnote w:type="continuationSeparator" w:id="0">
    <w:p w:rsidR="004635F0" w:rsidRDefault="004635F0" w:rsidP="007D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3B8" w:rsidRDefault="002643B8">
    <w:pPr>
      <w:pStyle w:val="Fuzeile"/>
    </w:pPr>
    <w:r>
      <w:ptab w:relativeTo="margin" w:alignment="center" w:leader="none"/>
    </w:r>
    <w:sdt>
      <w:sdtPr>
        <w:alias w:val="Titel"/>
        <w:tag w:val=""/>
        <w:id w:val="1999456585"/>
        <w:placeholder>
          <w:docPart w:val="2B2CB6133E50477AB0D78C1C6DCD5CD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>
          <w:t>Eperica</w:t>
        </w:r>
        <w:proofErr w:type="spellEnd"/>
      </w:sdtContent>
    </w:sdt>
    <w:r>
      <w:t xml:space="preserve">  -  </w:t>
    </w:r>
    <w:sdt>
      <w:sdtPr>
        <w:rPr>
          <w:b w:val="0"/>
        </w:rPr>
        <w:alias w:val="Thema"/>
        <w:tag w:val=""/>
        <w:id w:val="-1683654291"/>
        <w:placeholder>
          <w:docPart w:val="D8D00533F75143E58ADD7D2DAB60985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>
          <w:rPr>
            <w:b w:val="0"/>
          </w:rPr>
          <w:t>Konzept für ein Strategie-Browserspiel</w:t>
        </w:r>
      </w:sdtContent>
    </w:sdt>
    <w:r>
      <w:ptab w:relativeTo="margin" w:alignment="right" w:leader="none"/>
    </w:r>
    <w:r w:rsidRPr="00231635">
      <w:t xml:space="preserve"> </w:t>
    </w:r>
    <w:sdt>
      <w:sdtPr>
        <w:id w:val="-1057933815"/>
        <w:docPartObj>
          <w:docPartGallery w:val="Page Numbers (Top of Page)"/>
          <w:docPartUnique/>
        </w:docPartObj>
      </w:sdtPr>
      <w:sdtContent>
        <w:r>
          <w:rPr>
            <w:b w:val="0"/>
            <w:bCs w:val="0"/>
            <w:sz w:val="24"/>
            <w:szCs w:val="24"/>
          </w:rPr>
          <w:fldChar w:fldCharType="begin"/>
        </w:r>
        <w:r>
          <w:instrText xml:space="preserve"> PAGE </w:instrText>
        </w:r>
        <w:r>
          <w:rPr>
            <w:b w:val="0"/>
            <w:bCs w:val="0"/>
            <w:sz w:val="24"/>
            <w:szCs w:val="24"/>
          </w:rPr>
          <w:fldChar w:fldCharType="separate"/>
        </w:r>
        <w:r w:rsidR="003B77D8">
          <w:rPr>
            <w:noProof/>
          </w:rPr>
          <w:t>4</w:t>
        </w:r>
        <w:r>
          <w:rPr>
            <w:b w:val="0"/>
            <w:bCs w:val="0"/>
            <w:sz w:val="24"/>
            <w:szCs w:val="24"/>
          </w:rPr>
          <w:fldChar w:fldCharType="end"/>
        </w:r>
        <w:r w:rsidRPr="0019653E">
          <w:rPr>
            <w:rStyle w:val="FuzeileZchn"/>
          </w:rPr>
          <w:t xml:space="preserve"> - </w:t>
        </w:r>
        <w:fldSimple w:instr=" NUMPAGES  ">
          <w:r w:rsidR="003B77D8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F0" w:rsidRDefault="004635F0" w:rsidP="007D0431">
      <w:pPr>
        <w:spacing w:after="0" w:line="240" w:lineRule="auto"/>
      </w:pPr>
      <w:r>
        <w:separator/>
      </w:r>
    </w:p>
  </w:footnote>
  <w:footnote w:type="continuationSeparator" w:id="0">
    <w:p w:rsidR="004635F0" w:rsidRDefault="004635F0" w:rsidP="007D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43B8" w:rsidRDefault="002643B8">
    <w:pPr>
      <w:pStyle w:val="Kopfzeile"/>
    </w:pPr>
  </w:p>
  <w:p w:rsidR="002643B8" w:rsidRDefault="002643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005"/>
    <w:multiLevelType w:val="multilevel"/>
    <w:tmpl w:val="E7EE1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C09B4"/>
    <w:multiLevelType w:val="hybridMultilevel"/>
    <w:tmpl w:val="C59C99C6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0E476DD6"/>
    <w:multiLevelType w:val="multilevel"/>
    <w:tmpl w:val="2A28CC1A"/>
    <w:styleLink w:val="1ai"/>
    <w:lvl w:ilvl="0">
      <w:start w:val="1"/>
      <w:numFmt w:val="bullet"/>
      <w:lvlText w:val="ı"/>
      <w:lvlJc w:val="left"/>
      <w:pPr>
        <w:ind w:left="425" w:hanging="425"/>
      </w:pPr>
      <w:rPr>
        <w:rFonts w:ascii="Arial Black" w:hAnsi="Arial Black" w:cs="Arial Black"/>
        <w:bCs w:val="0"/>
        <w:iCs w:val="0"/>
        <w:sz w:val="18"/>
        <w:szCs w:val="18"/>
      </w:rPr>
    </w:lvl>
    <w:lvl w:ilvl="1">
      <w:start w:val="1"/>
      <w:numFmt w:val="bullet"/>
      <w:lvlText w:val="▪"/>
      <w:lvlJc w:val="left"/>
      <w:pPr>
        <w:ind w:left="850" w:hanging="425"/>
      </w:pPr>
      <w:rPr>
        <w:rFonts w:ascii="Arial" w:hAnsi="Arial" w:cs="Arial" w:hint="default"/>
        <w:szCs w:val="18"/>
      </w:rPr>
    </w:lvl>
    <w:lvl w:ilvl="2">
      <w:start w:val="1"/>
      <w:numFmt w:val="bullet"/>
      <w:lvlText w:val="▪"/>
      <w:lvlJc w:val="left"/>
      <w:pPr>
        <w:ind w:left="1275" w:hanging="425"/>
      </w:pPr>
      <w:rPr>
        <w:rFonts w:ascii="Arial" w:hAnsi="Arial" w:cs="Arial" w:hint="default"/>
        <w:szCs w:val="18"/>
      </w:rPr>
    </w:lvl>
    <w:lvl w:ilvl="3">
      <w:start w:val="1"/>
      <w:numFmt w:val="bullet"/>
      <w:lvlText w:val="▪"/>
      <w:lvlJc w:val="left"/>
      <w:pPr>
        <w:ind w:left="1700" w:hanging="425"/>
      </w:pPr>
      <w:rPr>
        <w:rFonts w:ascii="Arial" w:hAnsi="Arial" w:cs="Arial" w:hint="default"/>
        <w:szCs w:val="18"/>
      </w:rPr>
    </w:lvl>
    <w:lvl w:ilvl="4">
      <w:start w:val="1"/>
      <w:numFmt w:val="bullet"/>
      <w:lvlText w:val="▪"/>
      <w:lvlJc w:val="left"/>
      <w:pPr>
        <w:ind w:left="2125" w:hanging="425"/>
      </w:pPr>
      <w:rPr>
        <w:rFonts w:ascii="Arial" w:hAnsi="Arial" w:cs="Arial" w:hint="default"/>
        <w:szCs w:val="18"/>
      </w:rPr>
    </w:lvl>
    <w:lvl w:ilvl="5">
      <w:start w:val="1"/>
      <w:numFmt w:val="bullet"/>
      <w:lvlText w:val="▪"/>
      <w:lvlJc w:val="left"/>
      <w:pPr>
        <w:ind w:left="2550" w:hanging="425"/>
      </w:pPr>
      <w:rPr>
        <w:rFonts w:ascii="Arial" w:hAnsi="Arial" w:cs="Arial" w:hint="default"/>
        <w:szCs w:val="18"/>
      </w:rPr>
    </w:lvl>
    <w:lvl w:ilvl="6">
      <w:start w:val="1"/>
      <w:numFmt w:val="bullet"/>
      <w:lvlText w:val="▪"/>
      <w:lvlJc w:val="left"/>
      <w:pPr>
        <w:ind w:left="2975" w:hanging="425"/>
      </w:pPr>
      <w:rPr>
        <w:rFonts w:ascii="Arial" w:hAnsi="Arial" w:cs="Arial" w:hint="default"/>
        <w:szCs w:val="18"/>
      </w:rPr>
    </w:lvl>
    <w:lvl w:ilvl="7">
      <w:start w:val="1"/>
      <w:numFmt w:val="bullet"/>
      <w:lvlText w:val="▪"/>
      <w:lvlJc w:val="left"/>
      <w:pPr>
        <w:ind w:left="3400" w:hanging="425"/>
      </w:pPr>
      <w:rPr>
        <w:rFonts w:ascii="Arial" w:hAnsi="Arial" w:cs="Arial" w:hint="default"/>
        <w:szCs w:val="18"/>
      </w:rPr>
    </w:lvl>
    <w:lvl w:ilvl="8">
      <w:start w:val="1"/>
      <w:numFmt w:val="bullet"/>
      <w:lvlText w:val="▪"/>
      <w:lvlJc w:val="left"/>
      <w:pPr>
        <w:ind w:left="3825" w:hanging="425"/>
      </w:pPr>
      <w:rPr>
        <w:rFonts w:ascii="Arial" w:hAnsi="Arial" w:cs="Arial" w:hint="default"/>
        <w:szCs w:val="18"/>
      </w:rPr>
    </w:lvl>
  </w:abstractNum>
  <w:abstractNum w:abstractNumId="3" w15:restartNumberingAfterBreak="0">
    <w:nsid w:val="16196B58"/>
    <w:multiLevelType w:val="hybridMultilevel"/>
    <w:tmpl w:val="D11E0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911B0"/>
    <w:multiLevelType w:val="multilevel"/>
    <w:tmpl w:val="16ECC3E0"/>
    <w:styleLink w:val="11111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5" w:hanging="4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00" w:hanging="4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25" w:hanging="42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0" w:hanging="42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75" w:hanging="42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425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25" w:hanging="425"/>
      </w:pPr>
      <w:rPr>
        <w:rFonts w:hint="default"/>
      </w:rPr>
    </w:lvl>
  </w:abstractNum>
  <w:abstractNum w:abstractNumId="5" w15:restartNumberingAfterBreak="0">
    <w:nsid w:val="24690C3C"/>
    <w:multiLevelType w:val="multilevel"/>
    <w:tmpl w:val="C206F7D0"/>
    <w:numStyleLink w:val="RSAufzhlung"/>
  </w:abstractNum>
  <w:abstractNum w:abstractNumId="6" w15:restartNumberingAfterBreak="0">
    <w:nsid w:val="2574065C"/>
    <w:multiLevelType w:val="multilevel"/>
    <w:tmpl w:val="968E7428"/>
    <w:lvl w:ilvl="0">
      <w:start w:val="1"/>
      <w:numFmt w:val="decimal"/>
      <w:pStyle w:val="berschrift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7" w15:restartNumberingAfterBreak="0">
    <w:nsid w:val="25A155D2"/>
    <w:multiLevelType w:val="hybridMultilevel"/>
    <w:tmpl w:val="4FAAA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54A36"/>
    <w:multiLevelType w:val="multilevel"/>
    <w:tmpl w:val="C206F7D0"/>
    <w:styleLink w:val="RSAufzhlung"/>
    <w:lvl w:ilvl="0">
      <w:start w:val="1"/>
      <w:numFmt w:val="bullet"/>
      <w:pStyle w:val="Aufzhlungszeichen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Arial Black"/>
        <w:sz w:val="18"/>
        <w:szCs w:val="18"/>
      </w:rPr>
    </w:lvl>
    <w:lvl w:ilvl="1">
      <w:start w:val="1"/>
      <w:numFmt w:val="bullet"/>
      <w:pStyle w:val="Aufzhlungszeichen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Aufzhlungszeichen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Aufzhlungszeichen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Aufzhlungszeichen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/>
        <w:sz w:val="18"/>
        <w:szCs w:val="18"/>
      </w:rPr>
    </w:lvl>
  </w:abstractNum>
  <w:abstractNum w:abstractNumId="9" w15:restartNumberingAfterBreak="0">
    <w:nsid w:val="2B1614BF"/>
    <w:multiLevelType w:val="hybridMultilevel"/>
    <w:tmpl w:val="36A6FA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D719B"/>
    <w:multiLevelType w:val="hybridMultilevel"/>
    <w:tmpl w:val="467EB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7281E"/>
    <w:multiLevelType w:val="multilevel"/>
    <w:tmpl w:val="454E3D22"/>
    <w:lvl w:ilvl="0">
      <w:start w:val="1"/>
      <w:numFmt w:val="lowerLetter"/>
      <w:pStyle w:val="Liste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pStyle w:val="Liste2"/>
      <w:lvlText w:val="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Letter"/>
      <w:pStyle w:val="Liste3"/>
      <w:lvlText w:val="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lowerLetter"/>
      <w:pStyle w:val="Liste4"/>
      <w:lvlText w:val="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lowerLetter"/>
      <w:pStyle w:val="Liste5"/>
      <w:lvlText w:val="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2" w15:restartNumberingAfterBreak="0">
    <w:nsid w:val="43F55B1F"/>
    <w:multiLevelType w:val="hybridMultilevel"/>
    <w:tmpl w:val="CA0A8E74"/>
    <w:lvl w:ilvl="0" w:tplc="0A28EF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84D8E"/>
    <w:multiLevelType w:val="multilevel"/>
    <w:tmpl w:val="DD662C80"/>
    <w:lvl w:ilvl="0">
      <w:start w:val="1"/>
      <w:numFmt w:val="decimal"/>
      <w:pStyle w:val="Listennumm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ennumm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ennumm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ennumm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ennumm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14" w15:restartNumberingAfterBreak="0">
    <w:nsid w:val="56902673"/>
    <w:multiLevelType w:val="multilevel"/>
    <w:tmpl w:val="2346B966"/>
    <w:lvl w:ilvl="0">
      <w:start w:val="1"/>
      <w:numFmt w:val="none"/>
      <w:pStyle w:val="Listenfortsetzung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Listenfortsetzung2"/>
      <w:suff w:val="nothing"/>
      <w:lvlText w:val=""/>
      <w:lvlJc w:val="left"/>
      <w:pPr>
        <w:ind w:left="850" w:firstLine="1"/>
      </w:pPr>
      <w:rPr>
        <w:rFonts w:hint="default"/>
      </w:rPr>
    </w:lvl>
    <w:lvl w:ilvl="2">
      <w:start w:val="1"/>
      <w:numFmt w:val="none"/>
      <w:pStyle w:val="Listenfortsetzung3"/>
      <w:suff w:val="nothing"/>
      <w:lvlText w:val=""/>
      <w:lvlJc w:val="left"/>
      <w:pPr>
        <w:ind w:left="1275" w:firstLine="1"/>
      </w:pPr>
      <w:rPr>
        <w:rFonts w:hint="default"/>
      </w:rPr>
    </w:lvl>
    <w:lvl w:ilvl="3">
      <w:start w:val="1"/>
      <w:numFmt w:val="none"/>
      <w:pStyle w:val="Listenfortsetzung4"/>
      <w:suff w:val="nothing"/>
      <w:lvlText w:val=""/>
      <w:lvlJc w:val="left"/>
      <w:pPr>
        <w:ind w:left="1700" w:firstLine="1"/>
      </w:pPr>
      <w:rPr>
        <w:rFonts w:hint="default"/>
      </w:rPr>
    </w:lvl>
    <w:lvl w:ilvl="4">
      <w:start w:val="1"/>
      <w:numFmt w:val="none"/>
      <w:pStyle w:val="Listenfortsetzung5"/>
      <w:suff w:val="nothing"/>
      <w:lvlText w:val=""/>
      <w:lvlJc w:val="left"/>
      <w:pPr>
        <w:ind w:left="2125" w:firstLine="1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550" w:firstLine="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975" w:firstLine="2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3400" w:firstLine="2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3825" w:firstLine="2"/>
      </w:pPr>
      <w:rPr>
        <w:rFonts w:hint="default"/>
      </w:rPr>
    </w:lvl>
  </w:abstractNum>
  <w:abstractNum w:abstractNumId="15" w15:restartNumberingAfterBreak="0">
    <w:nsid w:val="5ACA5273"/>
    <w:multiLevelType w:val="hybridMultilevel"/>
    <w:tmpl w:val="A220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642A3B"/>
    <w:multiLevelType w:val="hybridMultilevel"/>
    <w:tmpl w:val="90A22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315B3"/>
    <w:multiLevelType w:val="hybridMultilevel"/>
    <w:tmpl w:val="2C924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21516"/>
    <w:multiLevelType w:val="multilevel"/>
    <w:tmpl w:val="24C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DA126E"/>
    <w:multiLevelType w:val="hybridMultilevel"/>
    <w:tmpl w:val="93FEE05C"/>
    <w:lvl w:ilvl="0" w:tplc="6DCA5C06">
      <w:start w:val="1"/>
      <w:numFmt w:val="decimal"/>
      <w:lvlText w:val="AP %1.    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07392"/>
    <w:multiLevelType w:val="hybridMultilevel"/>
    <w:tmpl w:val="09E61C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77AE5"/>
    <w:multiLevelType w:val="hybridMultilevel"/>
    <w:tmpl w:val="0394B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14"/>
  </w:num>
  <w:num w:numId="9">
    <w:abstractNumId w:val="0"/>
  </w:num>
  <w:num w:numId="10">
    <w:abstractNumId w:val="21"/>
  </w:num>
  <w:num w:numId="11">
    <w:abstractNumId w:val="15"/>
  </w:num>
  <w:num w:numId="12">
    <w:abstractNumId w:val="17"/>
  </w:num>
  <w:num w:numId="13">
    <w:abstractNumId w:val="18"/>
  </w:num>
  <w:num w:numId="14">
    <w:abstractNumId w:val="12"/>
  </w:num>
  <w:num w:numId="15">
    <w:abstractNumId w:val="10"/>
  </w:num>
  <w:num w:numId="16">
    <w:abstractNumId w:val="1"/>
  </w:num>
  <w:num w:numId="17">
    <w:abstractNumId w:val="6"/>
  </w:num>
  <w:num w:numId="18">
    <w:abstractNumId w:val="7"/>
  </w:num>
  <w:num w:numId="19">
    <w:abstractNumId w:val="16"/>
  </w:num>
  <w:num w:numId="20">
    <w:abstractNumId w:val="9"/>
  </w:num>
  <w:num w:numId="21">
    <w:abstractNumId w:val="19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11"/>
  </w:num>
  <w:num w:numId="32">
    <w:abstractNumId w:val="5"/>
  </w:num>
  <w:num w:numId="33">
    <w:abstractNumId w:val="13"/>
  </w:num>
  <w:num w:numId="34">
    <w:abstractNumId w:val="11"/>
  </w:num>
  <w:num w:numId="35">
    <w:abstractNumId w:val="5"/>
  </w:num>
  <w:num w:numId="36">
    <w:abstractNumId w:val="13"/>
  </w:num>
  <w:num w:numId="37">
    <w:abstractNumId w:val="14"/>
  </w:num>
  <w:num w:numId="38">
    <w:abstractNumId w:val="14"/>
  </w:num>
  <w:num w:numId="39">
    <w:abstractNumId w:val="20"/>
  </w:num>
  <w:num w:numId="4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425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35"/>
    <w:rsid w:val="000009A7"/>
    <w:rsid w:val="00005793"/>
    <w:rsid w:val="00016224"/>
    <w:rsid w:val="00017953"/>
    <w:rsid w:val="00021139"/>
    <w:rsid w:val="000232B0"/>
    <w:rsid w:val="000249DC"/>
    <w:rsid w:val="000258DA"/>
    <w:rsid w:val="00026B14"/>
    <w:rsid w:val="00027528"/>
    <w:rsid w:val="00032947"/>
    <w:rsid w:val="000434F9"/>
    <w:rsid w:val="00052B8C"/>
    <w:rsid w:val="0005447E"/>
    <w:rsid w:val="00055542"/>
    <w:rsid w:val="00057BFC"/>
    <w:rsid w:val="0006019D"/>
    <w:rsid w:val="00063371"/>
    <w:rsid w:val="000643CA"/>
    <w:rsid w:val="00064887"/>
    <w:rsid w:val="00070DB2"/>
    <w:rsid w:val="00074C47"/>
    <w:rsid w:val="00081A75"/>
    <w:rsid w:val="00081EF1"/>
    <w:rsid w:val="00085B3E"/>
    <w:rsid w:val="000912D2"/>
    <w:rsid w:val="00093726"/>
    <w:rsid w:val="00093877"/>
    <w:rsid w:val="000975D3"/>
    <w:rsid w:val="000A023B"/>
    <w:rsid w:val="000A69EA"/>
    <w:rsid w:val="000B6AA7"/>
    <w:rsid w:val="000C36F7"/>
    <w:rsid w:val="000C3C32"/>
    <w:rsid w:val="000C53E1"/>
    <w:rsid w:val="000C7B3C"/>
    <w:rsid w:val="000D075B"/>
    <w:rsid w:val="000D1C21"/>
    <w:rsid w:val="000D3492"/>
    <w:rsid w:val="000D5F1D"/>
    <w:rsid w:val="000E06AD"/>
    <w:rsid w:val="000E35A6"/>
    <w:rsid w:val="000F05C1"/>
    <w:rsid w:val="000F299B"/>
    <w:rsid w:val="000F2F35"/>
    <w:rsid w:val="000F416C"/>
    <w:rsid w:val="00113121"/>
    <w:rsid w:val="001151EF"/>
    <w:rsid w:val="00115564"/>
    <w:rsid w:val="00117AFD"/>
    <w:rsid w:val="001229C1"/>
    <w:rsid w:val="001233D7"/>
    <w:rsid w:val="001309C7"/>
    <w:rsid w:val="00130B76"/>
    <w:rsid w:val="00136462"/>
    <w:rsid w:val="001434ED"/>
    <w:rsid w:val="00144B23"/>
    <w:rsid w:val="001459FA"/>
    <w:rsid w:val="0014663F"/>
    <w:rsid w:val="001525D2"/>
    <w:rsid w:val="00154A5D"/>
    <w:rsid w:val="00155DD9"/>
    <w:rsid w:val="001612FD"/>
    <w:rsid w:val="0016395F"/>
    <w:rsid w:val="001654EB"/>
    <w:rsid w:val="001658EC"/>
    <w:rsid w:val="00165ECD"/>
    <w:rsid w:val="00167C9F"/>
    <w:rsid w:val="00171909"/>
    <w:rsid w:val="001719E3"/>
    <w:rsid w:val="00171CF8"/>
    <w:rsid w:val="00173A64"/>
    <w:rsid w:val="001760E1"/>
    <w:rsid w:val="001772E2"/>
    <w:rsid w:val="001774CF"/>
    <w:rsid w:val="001775A4"/>
    <w:rsid w:val="00181DF3"/>
    <w:rsid w:val="00182481"/>
    <w:rsid w:val="00183F35"/>
    <w:rsid w:val="00184A0B"/>
    <w:rsid w:val="00184EFE"/>
    <w:rsid w:val="00194B41"/>
    <w:rsid w:val="00194EFA"/>
    <w:rsid w:val="0019653E"/>
    <w:rsid w:val="001A20A6"/>
    <w:rsid w:val="001A2DC0"/>
    <w:rsid w:val="001A2DCE"/>
    <w:rsid w:val="001A5AA6"/>
    <w:rsid w:val="001B0C9B"/>
    <w:rsid w:val="001B22D1"/>
    <w:rsid w:val="001B64DC"/>
    <w:rsid w:val="001B6BD3"/>
    <w:rsid w:val="001C1C01"/>
    <w:rsid w:val="001D0448"/>
    <w:rsid w:val="001D55BF"/>
    <w:rsid w:val="001D6334"/>
    <w:rsid w:val="001D743F"/>
    <w:rsid w:val="001E1A3A"/>
    <w:rsid w:val="001E3C31"/>
    <w:rsid w:val="001F2FCC"/>
    <w:rsid w:val="001F752C"/>
    <w:rsid w:val="002008D3"/>
    <w:rsid w:val="00200A71"/>
    <w:rsid w:val="002060E0"/>
    <w:rsid w:val="00211D2E"/>
    <w:rsid w:val="00212170"/>
    <w:rsid w:val="00214EED"/>
    <w:rsid w:val="002159D0"/>
    <w:rsid w:val="00216690"/>
    <w:rsid w:val="00231635"/>
    <w:rsid w:val="00234125"/>
    <w:rsid w:val="0023457A"/>
    <w:rsid w:val="00240EF7"/>
    <w:rsid w:val="00242FF6"/>
    <w:rsid w:val="00244E37"/>
    <w:rsid w:val="00245694"/>
    <w:rsid w:val="00246600"/>
    <w:rsid w:val="0025170B"/>
    <w:rsid w:val="00252B64"/>
    <w:rsid w:val="00253002"/>
    <w:rsid w:val="0026180C"/>
    <w:rsid w:val="00262EEF"/>
    <w:rsid w:val="002643B8"/>
    <w:rsid w:val="002643E4"/>
    <w:rsid w:val="00266397"/>
    <w:rsid w:val="00266436"/>
    <w:rsid w:val="002710DB"/>
    <w:rsid w:val="00271681"/>
    <w:rsid w:val="002740DE"/>
    <w:rsid w:val="0027496B"/>
    <w:rsid w:val="00274C5D"/>
    <w:rsid w:val="00275202"/>
    <w:rsid w:val="002811A3"/>
    <w:rsid w:val="00281C29"/>
    <w:rsid w:val="00282FFF"/>
    <w:rsid w:val="0028447B"/>
    <w:rsid w:val="0029142D"/>
    <w:rsid w:val="00294195"/>
    <w:rsid w:val="00295AB9"/>
    <w:rsid w:val="002975D3"/>
    <w:rsid w:val="00297B6F"/>
    <w:rsid w:val="002A0A87"/>
    <w:rsid w:val="002A6174"/>
    <w:rsid w:val="002A61A0"/>
    <w:rsid w:val="002B1531"/>
    <w:rsid w:val="002B609B"/>
    <w:rsid w:val="002C2148"/>
    <w:rsid w:val="002C397A"/>
    <w:rsid w:val="002C60EA"/>
    <w:rsid w:val="002D1F9B"/>
    <w:rsid w:val="002D64AE"/>
    <w:rsid w:val="002D7266"/>
    <w:rsid w:val="002D761E"/>
    <w:rsid w:val="002E11AB"/>
    <w:rsid w:val="002E2641"/>
    <w:rsid w:val="002E2ED7"/>
    <w:rsid w:val="002E3201"/>
    <w:rsid w:val="002E6C29"/>
    <w:rsid w:val="002E72B9"/>
    <w:rsid w:val="002F1791"/>
    <w:rsid w:val="002F242A"/>
    <w:rsid w:val="002F4DFF"/>
    <w:rsid w:val="002F5AB1"/>
    <w:rsid w:val="003076E3"/>
    <w:rsid w:val="00307F96"/>
    <w:rsid w:val="003151D2"/>
    <w:rsid w:val="003202C3"/>
    <w:rsid w:val="00320A9F"/>
    <w:rsid w:val="00320D57"/>
    <w:rsid w:val="00323241"/>
    <w:rsid w:val="003232D0"/>
    <w:rsid w:val="00323A74"/>
    <w:rsid w:val="00324AD2"/>
    <w:rsid w:val="0032523E"/>
    <w:rsid w:val="00325AF9"/>
    <w:rsid w:val="00326B19"/>
    <w:rsid w:val="00332DEB"/>
    <w:rsid w:val="003332BD"/>
    <w:rsid w:val="00333F18"/>
    <w:rsid w:val="00343475"/>
    <w:rsid w:val="003439C4"/>
    <w:rsid w:val="00346574"/>
    <w:rsid w:val="00354CDA"/>
    <w:rsid w:val="003563D4"/>
    <w:rsid w:val="00356822"/>
    <w:rsid w:val="00356FB2"/>
    <w:rsid w:val="0036182E"/>
    <w:rsid w:val="00363881"/>
    <w:rsid w:val="003640D8"/>
    <w:rsid w:val="003666EB"/>
    <w:rsid w:val="00367E1F"/>
    <w:rsid w:val="00371259"/>
    <w:rsid w:val="003747C7"/>
    <w:rsid w:val="00376E65"/>
    <w:rsid w:val="0038116F"/>
    <w:rsid w:val="00381A31"/>
    <w:rsid w:val="003831A2"/>
    <w:rsid w:val="00390B32"/>
    <w:rsid w:val="00391FCC"/>
    <w:rsid w:val="003A2CFD"/>
    <w:rsid w:val="003A603A"/>
    <w:rsid w:val="003A752E"/>
    <w:rsid w:val="003A7FAA"/>
    <w:rsid w:val="003B17AA"/>
    <w:rsid w:val="003B3C34"/>
    <w:rsid w:val="003B46F2"/>
    <w:rsid w:val="003B75CA"/>
    <w:rsid w:val="003B77D8"/>
    <w:rsid w:val="003C02AF"/>
    <w:rsid w:val="003C7723"/>
    <w:rsid w:val="003D3096"/>
    <w:rsid w:val="003D5628"/>
    <w:rsid w:val="003D68E5"/>
    <w:rsid w:val="003E7BA2"/>
    <w:rsid w:val="003F0423"/>
    <w:rsid w:val="003F2C63"/>
    <w:rsid w:val="003F4017"/>
    <w:rsid w:val="003F4EC7"/>
    <w:rsid w:val="003F7AAB"/>
    <w:rsid w:val="00406C85"/>
    <w:rsid w:val="00410F0F"/>
    <w:rsid w:val="00413810"/>
    <w:rsid w:val="00420549"/>
    <w:rsid w:val="004227DD"/>
    <w:rsid w:val="00427195"/>
    <w:rsid w:val="00434045"/>
    <w:rsid w:val="00435CF6"/>
    <w:rsid w:val="00437472"/>
    <w:rsid w:val="00444F47"/>
    <w:rsid w:val="00445098"/>
    <w:rsid w:val="00445B92"/>
    <w:rsid w:val="0046054A"/>
    <w:rsid w:val="004624AC"/>
    <w:rsid w:val="004629C3"/>
    <w:rsid w:val="004635F0"/>
    <w:rsid w:val="00463D89"/>
    <w:rsid w:val="00464419"/>
    <w:rsid w:val="0046567F"/>
    <w:rsid w:val="004671A6"/>
    <w:rsid w:val="004677D6"/>
    <w:rsid w:val="00473E25"/>
    <w:rsid w:val="0048068E"/>
    <w:rsid w:val="004816A3"/>
    <w:rsid w:val="00485794"/>
    <w:rsid w:val="004904E0"/>
    <w:rsid w:val="004A5EC4"/>
    <w:rsid w:val="004A6635"/>
    <w:rsid w:val="004B14CB"/>
    <w:rsid w:val="004B69D9"/>
    <w:rsid w:val="004B6FD2"/>
    <w:rsid w:val="004C01A9"/>
    <w:rsid w:val="004C074B"/>
    <w:rsid w:val="004C13CF"/>
    <w:rsid w:val="004C7C8E"/>
    <w:rsid w:val="004D02B4"/>
    <w:rsid w:val="004D29C2"/>
    <w:rsid w:val="004D3545"/>
    <w:rsid w:val="004D5181"/>
    <w:rsid w:val="004E0CDE"/>
    <w:rsid w:val="004E7E35"/>
    <w:rsid w:val="004F7ACC"/>
    <w:rsid w:val="00500331"/>
    <w:rsid w:val="00500BA1"/>
    <w:rsid w:val="00503651"/>
    <w:rsid w:val="005104A9"/>
    <w:rsid w:val="00511270"/>
    <w:rsid w:val="00513A1D"/>
    <w:rsid w:val="00515D43"/>
    <w:rsid w:val="00520C26"/>
    <w:rsid w:val="005248D0"/>
    <w:rsid w:val="00525A55"/>
    <w:rsid w:val="00531284"/>
    <w:rsid w:val="0053277F"/>
    <w:rsid w:val="00533554"/>
    <w:rsid w:val="00536852"/>
    <w:rsid w:val="00537F3F"/>
    <w:rsid w:val="00544094"/>
    <w:rsid w:val="00554652"/>
    <w:rsid w:val="005551CC"/>
    <w:rsid w:val="005666C9"/>
    <w:rsid w:val="005735D8"/>
    <w:rsid w:val="005808ED"/>
    <w:rsid w:val="00580FB7"/>
    <w:rsid w:val="0058598A"/>
    <w:rsid w:val="00587060"/>
    <w:rsid w:val="0059369C"/>
    <w:rsid w:val="00594D25"/>
    <w:rsid w:val="00594E12"/>
    <w:rsid w:val="00595C60"/>
    <w:rsid w:val="005A2308"/>
    <w:rsid w:val="005A64A9"/>
    <w:rsid w:val="005B111D"/>
    <w:rsid w:val="005B16B1"/>
    <w:rsid w:val="005B7837"/>
    <w:rsid w:val="005C1E44"/>
    <w:rsid w:val="005C4EC7"/>
    <w:rsid w:val="005C64B0"/>
    <w:rsid w:val="005C77D0"/>
    <w:rsid w:val="005D51A4"/>
    <w:rsid w:val="005D72FF"/>
    <w:rsid w:val="005E286D"/>
    <w:rsid w:val="005E3781"/>
    <w:rsid w:val="005E4D3D"/>
    <w:rsid w:val="005E515D"/>
    <w:rsid w:val="005F5A37"/>
    <w:rsid w:val="00602D2B"/>
    <w:rsid w:val="006060B6"/>
    <w:rsid w:val="00606181"/>
    <w:rsid w:val="00614991"/>
    <w:rsid w:val="006279D7"/>
    <w:rsid w:val="0063258A"/>
    <w:rsid w:val="00636CFB"/>
    <w:rsid w:val="0064067F"/>
    <w:rsid w:val="00645AFB"/>
    <w:rsid w:val="00645D2E"/>
    <w:rsid w:val="006465BF"/>
    <w:rsid w:val="00646857"/>
    <w:rsid w:val="00650BCA"/>
    <w:rsid w:val="00650F04"/>
    <w:rsid w:val="006523D4"/>
    <w:rsid w:val="0066038E"/>
    <w:rsid w:val="00664080"/>
    <w:rsid w:val="00664E95"/>
    <w:rsid w:val="006668D9"/>
    <w:rsid w:val="00666FE6"/>
    <w:rsid w:val="00670DF6"/>
    <w:rsid w:val="00671691"/>
    <w:rsid w:val="006740E0"/>
    <w:rsid w:val="00674222"/>
    <w:rsid w:val="00676029"/>
    <w:rsid w:val="00691EBA"/>
    <w:rsid w:val="006936B8"/>
    <w:rsid w:val="00694139"/>
    <w:rsid w:val="006A2A4E"/>
    <w:rsid w:val="006A687F"/>
    <w:rsid w:val="006A7761"/>
    <w:rsid w:val="006B318A"/>
    <w:rsid w:val="006B578B"/>
    <w:rsid w:val="006B6EBC"/>
    <w:rsid w:val="006C16B1"/>
    <w:rsid w:val="006C2C31"/>
    <w:rsid w:val="006C3ACD"/>
    <w:rsid w:val="006C62BA"/>
    <w:rsid w:val="006D734C"/>
    <w:rsid w:val="006E09D0"/>
    <w:rsid w:val="006E77C0"/>
    <w:rsid w:val="006F0BCE"/>
    <w:rsid w:val="006F21BD"/>
    <w:rsid w:val="006F2E76"/>
    <w:rsid w:val="006F4349"/>
    <w:rsid w:val="006F5DAF"/>
    <w:rsid w:val="00701E5F"/>
    <w:rsid w:val="007021F0"/>
    <w:rsid w:val="0070382C"/>
    <w:rsid w:val="007054F4"/>
    <w:rsid w:val="00707412"/>
    <w:rsid w:val="007234F4"/>
    <w:rsid w:val="007244A2"/>
    <w:rsid w:val="00726095"/>
    <w:rsid w:val="00731569"/>
    <w:rsid w:val="00735910"/>
    <w:rsid w:val="007366B5"/>
    <w:rsid w:val="00736845"/>
    <w:rsid w:val="007474EA"/>
    <w:rsid w:val="00750FC4"/>
    <w:rsid w:val="00755D64"/>
    <w:rsid w:val="00757199"/>
    <w:rsid w:val="00757E33"/>
    <w:rsid w:val="0076400B"/>
    <w:rsid w:val="007845F7"/>
    <w:rsid w:val="007850CE"/>
    <w:rsid w:val="007A3736"/>
    <w:rsid w:val="007A4A70"/>
    <w:rsid w:val="007B4A39"/>
    <w:rsid w:val="007B5F72"/>
    <w:rsid w:val="007B6111"/>
    <w:rsid w:val="007C04FD"/>
    <w:rsid w:val="007C2C6F"/>
    <w:rsid w:val="007C3E91"/>
    <w:rsid w:val="007C712D"/>
    <w:rsid w:val="007D0431"/>
    <w:rsid w:val="007D3528"/>
    <w:rsid w:val="007E1F86"/>
    <w:rsid w:val="007E7408"/>
    <w:rsid w:val="007F30F1"/>
    <w:rsid w:val="007F6A98"/>
    <w:rsid w:val="007F7350"/>
    <w:rsid w:val="007F783F"/>
    <w:rsid w:val="007F7DC4"/>
    <w:rsid w:val="00801D6D"/>
    <w:rsid w:val="008042EB"/>
    <w:rsid w:val="00804C7A"/>
    <w:rsid w:val="008060A1"/>
    <w:rsid w:val="0080732C"/>
    <w:rsid w:val="00807BD1"/>
    <w:rsid w:val="00811938"/>
    <w:rsid w:val="00816E81"/>
    <w:rsid w:val="00820CF0"/>
    <w:rsid w:val="00824870"/>
    <w:rsid w:val="00832460"/>
    <w:rsid w:val="00833D11"/>
    <w:rsid w:val="00835375"/>
    <w:rsid w:val="008368D4"/>
    <w:rsid w:val="00842D4D"/>
    <w:rsid w:val="00851C8E"/>
    <w:rsid w:val="0085768E"/>
    <w:rsid w:val="00863B34"/>
    <w:rsid w:val="00867FDD"/>
    <w:rsid w:val="0087215B"/>
    <w:rsid w:val="00875960"/>
    <w:rsid w:val="00876707"/>
    <w:rsid w:val="00890871"/>
    <w:rsid w:val="008922BC"/>
    <w:rsid w:val="008931C4"/>
    <w:rsid w:val="008957E8"/>
    <w:rsid w:val="008A0DCC"/>
    <w:rsid w:val="008A22A5"/>
    <w:rsid w:val="008A7805"/>
    <w:rsid w:val="008B4A57"/>
    <w:rsid w:val="008B59C6"/>
    <w:rsid w:val="008D195B"/>
    <w:rsid w:val="008D3C8A"/>
    <w:rsid w:val="008D4F8E"/>
    <w:rsid w:val="008E1D01"/>
    <w:rsid w:val="008E31D3"/>
    <w:rsid w:val="008E37AF"/>
    <w:rsid w:val="008E436F"/>
    <w:rsid w:val="008E5275"/>
    <w:rsid w:val="008E7985"/>
    <w:rsid w:val="008F325D"/>
    <w:rsid w:val="008F53D2"/>
    <w:rsid w:val="008F6FB1"/>
    <w:rsid w:val="00901EB5"/>
    <w:rsid w:val="00903372"/>
    <w:rsid w:val="009034C9"/>
    <w:rsid w:val="00906138"/>
    <w:rsid w:val="009063DC"/>
    <w:rsid w:val="00910F48"/>
    <w:rsid w:val="00912067"/>
    <w:rsid w:val="0091283E"/>
    <w:rsid w:val="00913CE7"/>
    <w:rsid w:val="00914F51"/>
    <w:rsid w:val="00923EEC"/>
    <w:rsid w:val="00927983"/>
    <w:rsid w:val="00932914"/>
    <w:rsid w:val="00933006"/>
    <w:rsid w:val="009356C4"/>
    <w:rsid w:val="00936174"/>
    <w:rsid w:val="00942043"/>
    <w:rsid w:val="00945126"/>
    <w:rsid w:val="0094562B"/>
    <w:rsid w:val="0095773C"/>
    <w:rsid w:val="00962C49"/>
    <w:rsid w:val="009639A5"/>
    <w:rsid w:val="009641B7"/>
    <w:rsid w:val="0096764C"/>
    <w:rsid w:val="009705CB"/>
    <w:rsid w:val="00972DC3"/>
    <w:rsid w:val="009749EF"/>
    <w:rsid w:val="0097533D"/>
    <w:rsid w:val="0097564B"/>
    <w:rsid w:val="00977073"/>
    <w:rsid w:val="009866FF"/>
    <w:rsid w:val="0099541E"/>
    <w:rsid w:val="009A7252"/>
    <w:rsid w:val="009B74EB"/>
    <w:rsid w:val="009C2A92"/>
    <w:rsid w:val="009C3EB7"/>
    <w:rsid w:val="009C5005"/>
    <w:rsid w:val="009D4E07"/>
    <w:rsid w:val="009D5C41"/>
    <w:rsid w:val="009D67F9"/>
    <w:rsid w:val="009E38E1"/>
    <w:rsid w:val="009E490C"/>
    <w:rsid w:val="009E525D"/>
    <w:rsid w:val="009F192F"/>
    <w:rsid w:val="009F72C9"/>
    <w:rsid w:val="00A035FF"/>
    <w:rsid w:val="00A04706"/>
    <w:rsid w:val="00A04B57"/>
    <w:rsid w:val="00A067CE"/>
    <w:rsid w:val="00A07680"/>
    <w:rsid w:val="00A1419D"/>
    <w:rsid w:val="00A206B5"/>
    <w:rsid w:val="00A25214"/>
    <w:rsid w:val="00A31A63"/>
    <w:rsid w:val="00A353B2"/>
    <w:rsid w:val="00A42669"/>
    <w:rsid w:val="00A458F7"/>
    <w:rsid w:val="00A461FC"/>
    <w:rsid w:val="00A5355C"/>
    <w:rsid w:val="00A55059"/>
    <w:rsid w:val="00A629DA"/>
    <w:rsid w:val="00A65364"/>
    <w:rsid w:val="00A739E6"/>
    <w:rsid w:val="00A779F8"/>
    <w:rsid w:val="00A82BB6"/>
    <w:rsid w:val="00A8322C"/>
    <w:rsid w:val="00A83595"/>
    <w:rsid w:val="00A87D1C"/>
    <w:rsid w:val="00A91B46"/>
    <w:rsid w:val="00A94565"/>
    <w:rsid w:val="00AA214F"/>
    <w:rsid w:val="00AA42D3"/>
    <w:rsid w:val="00AA7537"/>
    <w:rsid w:val="00AB25C6"/>
    <w:rsid w:val="00AB6947"/>
    <w:rsid w:val="00AC12C8"/>
    <w:rsid w:val="00AD0973"/>
    <w:rsid w:val="00AD11AA"/>
    <w:rsid w:val="00AE536F"/>
    <w:rsid w:val="00AF1491"/>
    <w:rsid w:val="00AF6590"/>
    <w:rsid w:val="00B022EC"/>
    <w:rsid w:val="00B036C9"/>
    <w:rsid w:val="00B13010"/>
    <w:rsid w:val="00B1524A"/>
    <w:rsid w:val="00B1733E"/>
    <w:rsid w:val="00B22763"/>
    <w:rsid w:val="00B26486"/>
    <w:rsid w:val="00B2715F"/>
    <w:rsid w:val="00B313D9"/>
    <w:rsid w:val="00B3318B"/>
    <w:rsid w:val="00B33621"/>
    <w:rsid w:val="00B34461"/>
    <w:rsid w:val="00B34564"/>
    <w:rsid w:val="00B400CD"/>
    <w:rsid w:val="00B4309B"/>
    <w:rsid w:val="00B43909"/>
    <w:rsid w:val="00B50752"/>
    <w:rsid w:val="00B53D51"/>
    <w:rsid w:val="00B60690"/>
    <w:rsid w:val="00B61DBF"/>
    <w:rsid w:val="00B623F6"/>
    <w:rsid w:val="00B77C5B"/>
    <w:rsid w:val="00B802D8"/>
    <w:rsid w:val="00B80BC9"/>
    <w:rsid w:val="00B82804"/>
    <w:rsid w:val="00B82BB0"/>
    <w:rsid w:val="00B8649E"/>
    <w:rsid w:val="00B94A37"/>
    <w:rsid w:val="00B94D6B"/>
    <w:rsid w:val="00BA08A1"/>
    <w:rsid w:val="00BA151F"/>
    <w:rsid w:val="00BA22D4"/>
    <w:rsid w:val="00BA458A"/>
    <w:rsid w:val="00BB152A"/>
    <w:rsid w:val="00BB2BD9"/>
    <w:rsid w:val="00BB43EF"/>
    <w:rsid w:val="00BC5325"/>
    <w:rsid w:val="00BD2D95"/>
    <w:rsid w:val="00BE090A"/>
    <w:rsid w:val="00BE457C"/>
    <w:rsid w:val="00BE4E31"/>
    <w:rsid w:val="00BE5BF8"/>
    <w:rsid w:val="00BE7460"/>
    <w:rsid w:val="00BE7657"/>
    <w:rsid w:val="00BE7B1B"/>
    <w:rsid w:val="00BF08D1"/>
    <w:rsid w:val="00BF4658"/>
    <w:rsid w:val="00C01448"/>
    <w:rsid w:val="00C01DE8"/>
    <w:rsid w:val="00C01EB4"/>
    <w:rsid w:val="00C04A10"/>
    <w:rsid w:val="00C051B5"/>
    <w:rsid w:val="00C13AEF"/>
    <w:rsid w:val="00C146A4"/>
    <w:rsid w:val="00C154F0"/>
    <w:rsid w:val="00C16242"/>
    <w:rsid w:val="00C1647C"/>
    <w:rsid w:val="00C1774A"/>
    <w:rsid w:val="00C3065D"/>
    <w:rsid w:val="00C306CF"/>
    <w:rsid w:val="00C30D53"/>
    <w:rsid w:val="00C314CC"/>
    <w:rsid w:val="00C33B71"/>
    <w:rsid w:val="00C34351"/>
    <w:rsid w:val="00C361B6"/>
    <w:rsid w:val="00C3653A"/>
    <w:rsid w:val="00C405F7"/>
    <w:rsid w:val="00C47F36"/>
    <w:rsid w:val="00C57647"/>
    <w:rsid w:val="00C601F9"/>
    <w:rsid w:val="00C610E6"/>
    <w:rsid w:val="00C65D48"/>
    <w:rsid w:val="00C663EE"/>
    <w:rsid w:val="00C70AE3"/>
    <w:rsid w:val="00C70D4B"/>
    <w:rsid w:val="00C744DD"/>
    <w:rsid w:val="00C746EF"/>
    <w:rsid w:val="00C763E9"/>
    <w:rsid w:val="00C80C0C"/>
    <w:rsid w:val="00C80C52"/>
    <w:rsid w:val="00C845EC"/>
    <w:rsid w:val="00C86467"/>
    <w:rsid w:val="00C87CAC"/>
    <w:rsid w:val="00C90505"/>
    <w:rsid w:val="00C976AE"/>
    <w:rsid w:val="00C97813"/>
    <w:rsid w:val="00CA14FF"/>
    <w:rsid w:val="00CA3282"/>
    <w:rsid w:val="00CA6079"/>
    <w:rsid w:val="00CA68FE"/>
    <w:rsid w:val="00CA7752"/>
    <w:rsid w:val="00CB1935"/>
    <w:rsid w:val="00CB53D0"/>
    <w:rsid w:val="00CC6AF4"/>
    <w:rsid w:val="00CD28A2"/>
    <w:rsid w:val="00CD3583"/>
    <w:rsid w:val="00CE4CFA"/>
    <w:rsid w:val="00CF1C34"/>
    <w:rsid w:val="00CF71C4"/>
    <w:rsid w:val="00CF7C58"/>
    <w:rsid w:val="00D014D0"/>
    <w:rsid w:val="00D025EC"/>
    <w:rsid w:val="00D0319C"/>
    <w:rsid w:val="00D04BF4"/>
    <w:rsid w:val="00D054DD"/>
    <w:rsid w:val="00D06B45"/>
    <w:rsid w:val="00D102C8"/>
    <w:rsid w:val="00D20183"/>
    <w:rsid w:val="00D245D6"/>
    <w:rsid w:val="00D2660B"/>
    <w:rsid w:val="00D34051"/>
    <w:rsid w:val="00D35CAB"/>
    <w:rsid w:val="00D36CC2"/>
    <w:rsid w:val="00D3746C"/>
    <w:rsid w:val="00D37C41"/>
    <w:rsid w:val="00D37D99"/>
    <w:rsid w:val="00D42C72"/>
    <w:rsid w:val="00D454ED"/>
    <w:rsid w:val="00D4637B"/>
    <w:rsid w:val="00D463D0"/>
    <w:rsid w:val="00D4734E"/>
    <w:rsid w:val="00D52DC0"/>
    <w:rsid w:val="00D573A7"/>
    <w:rsid w:val="00D61CEE"/>
    <w:rsid w:val="00D73A81"/>
    <w:rsid w:val="00D76B41"/>
    <w:rsid w:val="00D80FA4"/>
    <w:rsid w:val="00D81C87"/>
    <w:rsid w:val="00D86F1B"/>
    <w:rsid w:val="00D9011F"/>
    <w:rsid w:val="00D90EBF"/>
    <w:rsid w:val="00D94F1C"/>
    <w:rsid w:val="00D94F76"/>
    <w:rsid w:val="00D97A23"/>
    <w:rsid w:val="00DA5F50"/>
    <w:rsid w:val="00DB0E64"/>
    <w:rsid w:val="00DB56A8"/>
    <w:rsid w:val="00DB5FF9"/>
    <w:rsid w:val="00DC0914"/>
    <w:rsid w:val="00DC0DB6"/>
    <w:rsid w:val="00DD28C8"/>
    <w:rsid w:val="00DD44E7"/>
    <w:rsid w:val="00DD5CEF"/>
    <w:rsid w:val="00DE2345"/>
    <w:rsid w:val="00DE6454"/>
    <w:rsid w:val="00DF0EC3"/>
    <w:rsid w:val="00E032D7"/>
    <w:rsid w:val="00E07844"/>
    <w:rsid w:val="00E10374"/>
    <w:rsid w:val="00E11061"/>
    <w:rsid w:val="00E1300A"/>
    <w:rsid w:val="00E1621C"/>
    <w:rsid w:val="00E16837"/>
    <w:rsid w:val="00E233BE"/>
    <w:rsid w:val="00E26253"/>
    <w:rsid w:val="00E313B8"/>
    <w:rsid w:val="00E32F3C"/>
    <w:rsid w:val="00E3382A"/>
    <w:rsid w:val="00E34D0E"/>
    <w:rsid w:val="00E36C5E"/>
    <w:rsid w:val="00E43721"/>
    <w:rsid w:val="00E469F5"/>
    <w:rsid w:val="00E505ED"/>
    <w:rsid w:val="00E52DC2"/>
    <w:rsid w:val="00E6021D"/>
    <w:rsid w:val="00E60B1E"/>
    <w:rsid w:val="00E65497"/>
    <w:rsid w:val="00E7019C"/>
    <w:rsid w:val="00E77D65"/>
    <w:rsid w:val="00E815BF"/>
    <w:rsid w:val="00E82662"/>
    <w:rsid w:val="00E850B6"/>
    <w:rsid w:val="00E918F7"/>
    <w:rsid w:val="00E91B22"/>
    <w:rsid w:val="00E952FD"/>
    <w:rsid w:val="00E97C45"/>
    <w:rsid w:val="00EA1FAD"/>
    <w:rsid w:val="00EA4824"/>
    <w:rsid w:val="00EA6F83"/>
    <w:rsid w:val="00EB26C6"/>
    <w:rsid w:val="00EB40D7"/>
    <w:rsid w:val="00EC3756"/>
    <w:rsid w:val="00EC45D2"/>
    <w:rsid w:val="00EC4A81"/>
    <w:rsid w:val="00ED479B"/>
    <w:rsid w:val="00EE04D7"/>
    <w:rsid w:val="00EE1E6E"/>
    <w:rsid w:val="00EE2244"/>
    <w:rsid w:val="00EE399B"/>
    <w:rsid w:val="00EE534B"/>
    <w:rsid w:val="00EF1360"/>
    <w:rsid w:val="00EF467E"/>
    <w:rsid w:val="00F03DCA"/>
    <w:rsid w:val="00F06C77"/>
    <w:rsid w:val="00F107B8"/>
    <w:rsid w:val="00F141FD"/>
    <w:rsid w:val="00F146D5"/>
    <w:rsid w:val="00F165E2"/>
    <w:rsid w:val="00F23AFF"/>
    <w:rsid w:val="00F24DBA"/>
    <w:rsid w:val="00F26B75"/>
    <w:rsid w:val="00F32E03"/>
    <w:rsid w:val="00F34C74"/>
    <w:rsid w:val="00F37DF3"/>
    <w:rsid w:val="00F42E07"/>
    <w:rsid w:val="00F454F6"/>
    <w:rsid w:val="00F515A3"/>
    <w:rsid w:val="00F525C4"/>
    <w:rsid w:val="00F62D26"/>
    <w:rsid w:val="00F645AB"/>
    <w:rsid w:val="00F65930"/>
    <w:rsid w:val="00F668AF"/>
    <w:rsid w:val="00F66A54"/>
    <w:rsid w:val="00F738B2"/>
    <w:rsid w:val="00F74CCF"/>
    <w:rsid w:val="00F74DF1"/>
    <w:rsid w:val="00F7627A"/>
    <w:rsid w:val="00F77D6D"/>
    <w:rsid w:val="00F90B61"/>
    <w:rsid w:val="00F9104F"/>
    <w:rsid w:val="00F937EE"/>
    <w:rsid w:val="00FA000F"/>
    <w:rsid w:val="00FA1760"/>
    <w:rsid w:val="00FA1BA3"/>
    <w:rsid w:val="00FA4EDB"/>
    <w:rsid w:val="00FA5F85"/>
    <w:rsid w:val="00FA64FB"/>
    <w:rsid w:val="00FA769B"/>
    <w:rsid w:val="00FB0578"/>
    <w:rsid w:val="00FB10AB"/>
    <w:rsid w:val="00FB45F4"/>
    <w:rsid w:val="00FB65B6"/>
    <w:rsid w:val="00FC00DB"/>
    <w:rsid w:val="00FC1B75"/>
    <w:rsid w:val="00FC3A59"/>
    <w:rsid w:val="00FC40C8"/>
    <w:rsid w:val="00FC57D7"/>
    <w:rsid w:val="00FD50B6"/>
    <w:rsid w:val="00FE0EC7"/>
    <w:rsid w:val="00FE6A8F"/>
    <w:rsid w:val="00FE75D2"/>
    <w:rsid w:val="00FF0B09"/>
    <w:rsid w:val="00FF22BE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248D04"/>
  <w15:chartTrackingRefBased/>
  <w15:docId w15:val="{BE69B6B6-F4B2-4657-B2A0-348AAC0F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>
      <w:pPr>
        <w:spacing w:after="120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9" w:unhideWhenUsed="1" w:qFormat="1"/>
    <w:lsdException w:name="List Bullet" w:semiHidden="1" w:uiPriority="78" w:unhideWhenUsed="1" w:qFormat="1"/>
    <w:lsdException w:name="List Number" w:semiHidden="1" w:uiPriority="78" w:unhideWhenUsed="1" w:qFormat="1"/>
    <w:lsdException w:name="List 2" w:semiHidden="1" w:uiPriority="79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78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8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80" w:unhideWhenUsed="1" w:qFormat="1"/>
    <w:lsdException w:name="List Continue 2" w:semiHidden="1" w:uiPriority="8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671A6"/>
  </w:style>
  <w:style w:type="paragraph" w:styleId="berschrift1">
    <w:name w:val="heading 1"/>
    <w:basedOn w:val="Standard"/>
    <w:next w:val="Standard"/>
    <w:link w:val="berschrift1Zchn"/>
    <w:uiPriority w:val="12"/>
    <w:qFormat/>
    <w:rsid w:val="004671A6"/>
    <w:pPr>
      <w:keepNext/>
      <w:keepLines/>
      <w:numPr>
        <w:numId w:val="30"/>
      </w:numPr>
      <w:spacing w:before="720" w:after="240"/>
      <w:contextualSpacing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12"/>
    <w:unhideWhenUsed/>
    <w:qFormat/>
    <w:rsid w:val="004671A6"/>
    <w:pPr>
      <w:keepNext/>
      <w:keepLines/>
      <w:numPr>
        <w:ilvl w:val="1"/>
        <w:numId w:val="30"/>
      </w:numPr>
      <w:spacing w:before="480" w:after="240"/>
      <w:outlineLvl w:val="1"/>
    </w:pPr>
    <w:rPr>
      <w:b/>
      <w:b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uiPriority w:val="12"/>
    <w:unhideWhenUsed/>
    <w:qFormat/>
    <w:rsid w:val="004671A6"/>
    <w:pPr>
      <w:numPr>
        <w:ilvl w:val="2"/>
      </w:numPr>
      <w:spacing w:before="360"/>
      <w:outlineLvl w:val="2"/>
    </w:pPr>
    <w:rPr>
      <w:sz w:val="24"/>
      <w:szCs w:val="24"/>
    </w:rPr>
  </w:style>
  <w:style w:type="paragraph" w:styleId="berschrift4">
    <w:name w:val="heading 4"/>
    <w:basedOn w:val="berschrift3"/>
    <w:next w:val="Standard"/>
    <w:link w:val="berschrift4Zchn"/>
    <w:uiPriority w:val="12"/>
    <w:unhideWhenUsed/>
    <w:qFormat/>
    <w:rsid w:val="004671A6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uiPriority w:val="12"/>
    <w:unhideWhenUsed/>
    <w:qFormat/>
    <w:rsid w:val="004671A6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uiPriority w:val="12"/>
    <w:semiHidden/>
    <w:unhideWhenUsed/>
    <w:qFormat/>
    <w:rsid w:val="004671A6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12"/>
    <w:semiHidden/>
    <w:unhideWhenUsed/>
    <w:qFormat/>
    <w:rsid w:val="004671A6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12"/>
    <w:semiHidden/>
    <w:unhideWhenUsed/>
    <w:qFormat/>
    <w:rsid w:val="004671A6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12"/>
    <w:semiHidden/>
    <w:unhideWhenUsed/>
    <w:qFormat/>
    <w:rsid w:val="004671A6"/>
    <w:pPr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4671A6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12"/>
    <w:rsid w:val="004671A6"/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12"/>
    <w:rsid w:val="004671A6"/>
    <w:rPr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12"/>
    <w:rsid w:val="004671A6"/>
    <w:rPr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2"/>
    <w:rsid w:val="004671A6"/>
    <w:rPr>
      <w:b/>
      <w:bCs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12"/>
    <w:rsid w:val="004671A6"/>
    <w:rPr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12"/>
    <w:semiHidden/>
    <w:rsid w:val="004671A6"/>
    <w:rPr>
      <w:b/>
      <w:bCs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12"/>
    <w:semiHidden/>
    <w:rsid w:val="004671A6"/>
    <w:rPr>
      <w:b/>
      <w:b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12"/>
    <w:semiHidden/>
    <w:rsid w:val="004671A6"/>
    <w:rPr>
      <w:b/>
      <w:b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12"/>
    <w:semiHidden/>
    <w:rsid w:val="004671A6"/>
    <w:rPr>
      <w:b/>
      <w:bCs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20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0A87"/>
    <w:rPr>
      <w:rFonts w:ascii="Courier New" w:eastAsia="Times New Roman" w:hAnsi="Courier New" w:cs="Courier New"/>
    </w:rPr>
  </w:style>
  <w:style w:type="paragraph" w:styleId="Aufzhlungszeichen">
    <w:name w:val="List Bullet"/>
    <w:basedOn w:val="Standard"/>
    <w:uiPriority w:val="78"/>
    <w:qFormat/>
    <w:rsid w:val="004671A6"/>
    <w:pPr>
      <w:numPr>
        <w:numId w:val="35"/>
      </w:numPr>
    </w:pPr>
  </w:style>
  <w:style w:type="paragraph" w:styleId="Aufzhlungszeichen2">
    <w:name w:val="List Bullet 2"/>
    <w:basedOn w:val="Aufzhlungszeichen"/>
    <w:uiPriority w:val="78"/>
    <w:qFormat/>
    <w:rsid w:val="004671A6"/>
    <w:pPr>
      <w:numPr>
        <w:ilvl w:val="1"/>
      </w:numPr>
    </w:pPr>
  </w:style>
  <w:style w:type="paragraph" w:styleId="Aufzhlungszeichen3">
    <w:name w:val="List Bullet 3"/>
    <w:basedOn w:val="Aufzhlungszeichen2"/>
    <w:uiPriority w:val="78"/>
    <w:semiHidden/>
    <w:unhideWhenUsed/>
    <w:rsid w:val="00FA1BA3"/>
    <w:pPr>
      <w:numPr>
        <w:ilvl w:val="2"/>
      </w:numPr>
    </w:pPr>
  </w:style>
  <w:style w:type="paragraph" w:styleId="Aufzhlungszeichen4">
    <w:name w:val="List Bullet 4"/>
    <w:basedOn w:val="Aufzhlungszeichen3"/>
    <w:uiPriority w:val="78"/>
    <w:semiHidden/>
    <w:unhideWhenUsed/>
    <w:rsid w:val="00FA1BA3"/>
    <w:pPr>
      <w:numPr>
        <w:ilvl w:val="3"/>
      </w:numPr>
    </w:pPr>
  </w:style>
  <w:style w:type="paragraph" w:styleId="Aufzhlungszeichen5">
    <w:name w:val="List Bullet 5"/>
    <w:basedOn w:val="Aufzhlungszeichen4"/>
    <w:uiPriority w:val="78"/>
    <w:semiHidden/>
    <w:unhideWhenUsed/>
    <w:rsid w:val="00FA1BA3"/>
    <w:pPr>
      <w:numPr>
        <w:ilvl w:val="4"/>
      </w:numPr>
    </w:pPr>
  </w:style>
  <w:style w:type="paragraph" w:styleId="Beschriftung">
    <w:name w:val="caption"/>
    <w:basedOn w:val="Standard"/>
    <w:next w:val="Standard"/>
    <w:uiPriority w:val="35"/>
    <w:qFormat/>
    <w:rsid w:val="004671A6"/>
    <w:rPr>
      <w:color w:val="009DEC" w:themeColor="accent1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320D57"/>
    <w:rPr>
      <w:color w:val="933973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3F4EC7"/>
    <w:pPr>
      <w:pBdr>
        <w:top w:val="single" w:sz="2" w:space="10" w:color="009DEC" w:themeColor="accent1"/>
        <w:left w:val="single" w:sz="2" w:space="10" w:color="009DEC" w:themeColor="accent1"/>
        <w:bottom w:val="single" w:sz="2" w:space="10" w:color="009DEC" w:themeColor="accent1"/>
        <w:right w:val="single" w:sz="2" w:space="10" w:color="009DEC" w:themeColor="accent1"/>
      </w:pBdr>
      <w:spacing w:after="0"/>
      <w:ind w:left="1134" w:right="1134"/>
    </w:pPr>
    <w:rPr>
      <w:color w:val="009DEC" w:themeColor="accent1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4671A6"/>
    <w:rPr>
      <w:b/>
      <w:bCs/>
      <w:caps w:val="0"/>
      <w:smallCaps/>
      <w:spacing w:val="5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20D57"/>
  </w:style>
  <w:style w:type="character" w:customStyle="1" w:styleId="DatumZchn">
    <w:name w:val="Datum Zchn"/>
    <w:basedOn w:val="Absatz-Standardschriftart"/>
    <w:link w:val="Datum"/>
    <w:uiPriority w:val="99"/>
    <w:semiHidden/>
    <w:rsid w:val="002A0A87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7B5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A0A87"/>
    <w:rPr>
      <w:rFonts w:ascii="Tahoma" w:hAnsi="Tahoma" w:cs="Tahoma"/>
      <w:sz w:val="16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7B5F72"/>
    <w:pPr>
      <w:spacing w:after="100" w:line="269" w:lineRule="auto"/>
    </w:pPr>
    <w:rPr>
      <w:sz w:val="15"/>
      <w:szCs w:val="1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A0A87"/>
    <w:rPr>
      <w:sz w:val="15"/>
      <w:szCs w:val="15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320D57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2A0A87"/>
  </w:style>
  <w:style w:type="character" w:styleId="Endnotenzeichen">
    <w:name w:val="endnote reference"/>
    <w:basedOn w:val="Absatz-Standardschriftart"/>
    <w:uiPriority w:val="99"/>
    <w:semiHidden/>
    <w:unhideWhenUsed/>
    <w:rsid w:val="00320D57"/>
    <w:rPr>
      <w:vertAlign w:val="superscript"/>
    </w:rPr>
  </w:style>
  <w:style w:type="character" w:styleId="Fett">
    <w:name w:val="Strong"/>
    <w:basedOn w:val="Absatz-Standardschriftart"/>
    <w:uiPriority w:val="20"/>
    <w:qFormat/>
    <w:rsid w:val="004671A6"/>
    <w:rPr>
      <w:b/>
      <w:bCs/>
    </w:rPr>
  </w:style>
  <w:style w:type="paragraph" w:styleId="Funotentext">
    <w:name w:val="footnote text"/>
    <w:basedOn w:val="Endnotentext"/>
    <w:link w:val="FunotentextZchn"/>
    <w:uiPriority w:val="99"/>
    <w:semiHidden/>
    <w:unhideWhenUsed/>
    <w:rsid w:val="00320D57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A0A87"/>
    <w:rPr>
      <w:sz w:val="15"/>
      <w:szCs w:val="15"/>
    </w:rPr>
  </w:style>
  <w:style w:type="character" w:styleId="Funotenzeichen">
    <w:name w:val="footnote reference"/>
    <w:basedOn w:val="Absatz-Standardschriftart"/>
    <w:uiPriority w:val="99"/>
    <w:semiHidden/>
    <w:unhideWhenUsed/>
    <w:rsid w:val="00320D57"/>
    <w:rPr>
      <w:vertAlign w:val="superscript"/>
    </w:rPr>
  </w:style>
  <w:style w:type="paragraph" w:styleId="Fuzeile">
    <w:name w:val="footer"/>
    <w:basedOn w:val="Standard"/>
    <w:link w:val="FuzeileZchn"/>
    <w:uiPriority w:val="99"/>
    <w:unhideWhenUsed/>
    <w:rsid w:val="007B5F72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59369C"/>
    <w:rPr>
      <w:b/>
      <w:bCs/>
      <w:sz w:val="16"/>
      <w:szCs w:val="16"/>
    </w:rPr>
  </w:style>
  <w:style w:type="paragraph" w:styleId="Gruformel">
    <w:name w:val="Closing"/>
    <w:basedOn w:val="Standard"/>
    <w:link w:val="GruformelZchn"/>
    <w:uiPriority w:val="99"/>
    <w:semiHidden/>
    <w:unhideWhenUsed/>
    <w:rsid w:val="00320D57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2A0A87"/>
  </w:style>
  <w:style w:type="character" w:styleId="Hervorhebung">
    <w:name w:val="Emphasis"/>
    <w:basedOn w:val="Absatz-Standardschriftart"/>
    <w:uiPriority w:val="20"/>
    <w:semiHidden/>
    <w:unhideWhenUsed/>
    <w:qFormat/>
    <w:rsid w:val="004671A6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320D57"/>
    <w:rPr>
      <w:color w:val="009DEC" w:themeColor="hyperlink"/>
      <w:u w:val="single"/>
    </w:rPr>
  </w:style>
  <w:style w:type="paragraph" w:styleId="Index2">
    <w:name w:val="index 2"/>
    <w:basedOn w:val="Index1"/>
    <w:next w:val="Standard"/>
    <w:uiPriority w:val="99"/>
    <w:semiHidden/>
    <w:unhideWhenUsed/>
    <w:rsid w:val="00A31A63"/>
    <w:pPr>
      <w:ind w:left="284" w:hanging="142"/>
    </w:pPr>
  </w:style>
  <w:style w:type="paragraph" w:styleId="Index1">
    <w:name w:val="index 1"/>
    <w:basedOn w:val="Standard"/>
    <w:next w:val="Standard"/>
    <w:uiPriority w:val="99"/>
    <w:semiHidden/>
    <w:unhideWhenUsed/>
    <w:rsid w:val="00A31A63"/>
    <w:pPr>
      <w:tabs>
        <w:tab w:val="right" w:leader="dot" w:pos="4394"/>
      </w:tabs>
      <w:spacing w:after="0"/>
    </w:pPr>
    <w:rPr>
      <w:sz w:val="16"/>
      <w:szCs w:val="16"/>
    </w:rPr>
  </w:style>
  <w:style w:type="paragraph" w:styleId="Index3">
    <w:name w:val="index 3"/>
    <w:basedOn w:val="Index1"/>
    <w:next w:val="Standard"/>
    <w:uiPriority w:val="99"/>
    <w:semiHidden/>
    <w:unhideWhenUsed/>
    <w:rsid w:val="00A31A63"/>
    <w:pPr>
      <w:ind w:left="568" w:hanging="284"/>
    </w:pPr>
  </w:style>
  <w:style w:type="paragraph" w:styleId="Index4">
    <w:name w:val="index 4"/>
    <w:basedOn w:val="Index1"/>
    <w:next w:val="Standard"/>
    <w:uiPriority w:val="99"/>
    <w:semiHidden/>
    <w:unhideWhenUsed/>
    <w:rsid w:val="00A31A63"/>
    <w:pPr>
      <w:ind w:left="850" w:hanging="425"/>
    </w:pPr>
  </w:style>
  <w:style w:type="paragraph" w:styleId="Index5">
    <w:name w:val="index 5"/>
    <w:basedOn w:val="Index1"/>
    <w:next w:val="Standard"/>
    <w:uiPriority w:val="99"/>
    <w:semiHidden/>
    <w:unhideWhenUsed/>
    <w:rsid w:val="00A31A63"/>
    <w:pPr>
      <w:ind w:left="1134" w:hanging="567"/>
    </w:pPr>
  </w:style>
  <w:style w:type="paragraph" w:styleId="Index6">
    <w:name w:val="index 6"/>
    <w:basedOn w:val="Index1"/>
    <w:next w:val="Standard"/>
    <w:uiPriority w:val="99"/>
    <w:semiHidden/>
    <w:unhideWhenUsed/>
    <w:rsid w:val="00A31A63"/>
    <w:pPr>
      <w:ind w:left="1418" w:hanging="709"/>
    </w:pPr>
  </w:style>
  <w:style w:type="paragraph" w:styleId="Index7">
    <w:name w:val="index 7"/>
    <w:basedOn w:val="Index1"/>
    <w:next w:val="Standard"/>
    <w:uiPriority w:val="99"/>
    <w:semiHidden/>
    <w:unhideWhenUsed/>
    <w:rsid w:val="00A31A63"/>
    <w:pPr>
      <w:ind w:left="1702" w:hanging="851"/>
    </w:pPr>
  </w:style>
  <w:style w:type="paragraph" w:styleId="Index8">
    <w:name w:val="index 8"/>
    <w:basedOn w:val="Index1"/>
    <w:next w:val="Standard"/>
    <w:uiPriority w:val="99"/>
    <w:semiHidden/>
    <w:unhideWhenUsed/>
    <w:rsid w:val="00A31A63"/>
    <w:pPr>
      <w:ind w:left="1984" w:hanging="992"/>
    </w:pPr>
  </w:style>
  <w:style w:type="paragraph" w:styleId="Index9">
    <w:name w:val="index 9"/>
    <w:basedOn w:val="Index1"/>
    <w:next w:val="Standard"/>
    <w:uiPriority w:val="99"/>
    <w:semiHidden/>
    <w:unhideWhenUsed/>
    <w:rsid w:val="0032523E"/>
    <w:pPr>
      <w:ind w:left="2268" w:hanging="1134"/>
    </w:pPr>
  </w:style>
  <w:style w:type="paragraph" w:styleId="Indexberschrift">
    <w:name w:val="index heading"/>
    <w:basedOn w:val="Inhaltsverzeichnisberschrift"/>
    <w:next w:val="Index1"/>
    <w:uiPriority w:val="99"/>
    <w:semiHidden/>
    <w:unhideWhenUsed/>
    <w:rsid w:val="0032523E"/>
  </w:style>
  <w:style w:type="paragraph" w:styleId="Inhaltsverzeichnisberschrift">
    <w:name w:val="TOC Heading"/>
    <w:basedOn w:val="berschrift1"/>
    <w:next w:val="Standard"/>
    <w:uiPriority w:val="39"/>
    <w:qFormat/>
    <w:rsid w:val="004671A6"/>
    <w:pPr>
      <w:numPr>
        <w:numId w:val="0"/>
      </w:numPr>
      <w:spacing w:before="480"/>
      <w:outlineLvl w:val="9"/>
    </w:pPr>
  </w:style>
  <w:style w:type="character" w:styleId="IntensiveHervorhebung">
    <w:name w:val="Intense Emphasis"/>
    <w:basedOn w:val="Absatz-Standardschriftart"/>
    <w:uiPriority w:val="20"/>
    <w:qFormat/>
    <w:rsid w:val="004671A6"/>
    <w:rPr>
      <w:b/>
      <w:bCs/>
      <w:color w:val="009DEC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4671A6"/>
    <w:pPr>
      <w:spacing w:before="200" w:after="280"/>
      <w:ind w:right="936"/>
    </w:pPr>
    <w:rPr>
      <w:color w:val="009DEC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4671A6"/>
    <w:rPr>
      <w:color w:val="009DEC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4671A6"/>
    <w:rPr>
      <w:b/>
      <w:bCs/>
      <w:caps w:val="0"/>
      <w:smallCaps/>
      <w:color w:val="EF2433" w:themeColor="accent2"/>
      <w:spacing w:val="5"/>
      <w:u w:val="singl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00BA1"/>
    <w:pPr>
      <w:spacing w:after="0"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0A87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1C3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0A87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1C34"/>
    <w:rPr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00BA1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F525C4"/>
    <w:rPr>
      <w:sz w:val="15"/>
      <w:szCs w:val="15"/>
    </w:rPr>
  </w:style>
  <w:style w:type="paragraph" w:styleId="Liste">
    <w:name w:val="List"/>
    <w:basedOn w:val="Standard"/>
    <w:uiPriority w:val="79"/>
    <w:qFormat/>
    <w:rsid w:val="004671A6"/>
    <w:pPr>
      <w:numPr>
        <w:numId w:val="34"/>
      </w:numPr>
    </w:pPr>
  </w:style>
  <w:style w:type="paragraph" w:styleId="Liste2">
    <w:name w:val="List 2"/>
    <w:basedOn w:val="Liste"/>
    <w:uiPriority w:val="79"/>
    <w:qFormat/>
    <w:rsid w:val="004671A6"/>
    <w:pPr>
      <w:numPr>
        <w:ilvl w:val="1"/>
      </w:numPr>
    </w:pPr>
  </w:style>
  <w:style w:type="paragraph" w:styleId="Liste3">
    <w:name w:val="List 3"/>
    <w:basedOn w:val="Liste2"/>
    <w:uiPriority w:val="79"/>
    <w:semiHidden/>
    <w:unhideWhenUsed/>
    <w:rsid w:val="00811938"/>
    <w:pPr>
      <w:numPr>
        <w:ilvl w:val="2"/>
      </w:numPr>
    </w:pPr>
  </w:style>
  <w:style w:type="paragraph" w:styleId="Liste4">
    <w:name w:val="List 4"/>
    <w:basedOn w:val="Liste3"/>
    <w:uiPriority w:val="79"/>
    <w:semiHidden/>
    <w:unhideWhenUsed/>
    <w:rsid w:val="001A2DC0"/>
    <w:pPr>
      <w:numPr>
        <w:ilvl w:val="3"/>
      </w:numPr>
    </w:pPr>
  </w:style>
  <w:style w:type="paragraph" w:styleId="Liste5">
    <w:name w:val="List 5"/>
    <w:basedOn w:val="Liste4"/>
    <w:uiPriority w:val="79"/>
    <w:semiHidden/>
    <w:unhideWhenUsed/>
    <w:rsid w:val="001A2DC0"/>
    <w:pPr>
      <w:numPr>
        <w:ilvl w:val="4"/>
      </w:numPr>
    </w:pPr>
  </w:style>
  <w:style w:type="paragraph" w:styleId="Listenabsatz">
    <w:name w:val="List Paragraph"/>
    <w:basedOn w:val="Aufzhlungszeichen"/>
    <w:uiPriority w:val="34"/>
    <w:unhideWhenUsed/>
    <w:rsid w:val="00C34351"/>
  </w:style>
  <w:style w:type="paragraph" w:styleId="Listenfortsetzung">
    <w:name w:val="List Continue"/>
    <w:basedOn w:val="Standard"/>
    <w:uiPriority w:val="80"/>
    <w:qFormat/>
    <w:rsid w:val="004671A6"/>
    <w:pPr>
      <w:numPr>
        <w:numId w:val="38"/>
      </w:numPr>
    </w:pPr>
  </w:style>
  <w:style w:type="paragraph" w:styleId="Listenfortsetzung2">
    <w:name w:val="List Continue 2"/>
    <w:basedOn w:val="Listenfortsetzung"/>
    <w:uiPriority w:val="80"/>
    <w:qFormat/>
    <w:rsid w:val="004671A6"/>
    <w:pPr>
      <w:numPr>
        <w:ilvl w:val="1"/>
      </w:numPr>
    </w:pPr>
  </w:style>
  <w:style w:type="paragraph" w:styleId="Listenfortsetzung3">
    <w:name w:val="List Continue 3"/>
    <w:basedOn w:val="Listenfortsetzung2"/>
    <w:uiPriority w:val="80"/>
    <w:semiHidden/>
    <w:unhideWhenUsed/>
    <w:rsid w:val="00FA1760"/>
    <w:pPr>
      <w:numPr>
        <w:ilvl w:val="2"/>
      </w:numPr>
    </w:pPr>
  </w:style>
  <w:style w:type="paragraph" w:styleId="Listenfortsetzung4">
    <w:name w:val="List Continue 4"/>
    <w:basedOn w:val="Listenfortsetzung3"/>
    <w:uiPriority w:val="80"/>
    <w:semiHidden/>
    <w:unhideWhenUsed/>
    <w:rsid w:val="00FA1760"/>
    <w:pPr>
      <w:numPr>
        <w:ilvl w:val="3"/>
      </w:numPr>
    </w:pPr>
  </w:style>
  <w:style w:type="paragraph" w:styleId="Listenfortsetzung5">
    <w:name w:val="List Continue 5"/>
    <w:basedOn w:val="Listenfortsetzung4"/>
    <w:uiPriority w:val="80"/>
    <w:semiHidden/>
    <w:unhideWhenUsed/>
    <w:rsid w:val="00FA1760"/>
    <w:pPr>
      <w:numPr>
        <w:ilvl w:val="4"/>
      </w:numPr>
    </w:pPr>
  </w:style>
  <w:style w:type="paragraph" w:styleId="Listennummer2">
    <w:name w:val="List Number 2"/>
    <w:basedOn w:val="Listennummer"/>
    <w:uiPriority w:val="78"/>
    <w:qFormat/>
    <w:rsid w:val="004671A6"/>
    <w:pPr>
      <w:numPr>
        <w:ilvl w:val="1"/>
      </w:numPr>
    </w:pPr>
  </w:style>
  <w:style w:type="paragraph" w:styleId="Listennummer">
    <w:name w:val="List Number"/>
    <w:basedOn w:val="Standard"/>
    <w:uiPriority w:val="78"/>
    <w:qFormat/>
    <w:rsid w:val="004671A6"/>
    <w:pPr>
      <w:numPr>
        <w:numId w:val="36"/>
      </w:numPr>
    </w:pPr>
  </w:style>
  <w:style w:type="paragraph" w:styleId="Listennummer3">
    <w:name w:val="List Number 3"/>
    <w:basedOn w:val="Listennummer2"/>
    <w:uiPriority w:val="78"/>
    <w:semiHidden/>
    <w:unhideWhenUsed/>
    <w:rsid w:val="00E82662"/>
    <w:pPr>
      <w:numPr>
        <w:ilvl w:val="2"/>
      </w:numPr>
    </w:pPr>
  </w:style>
  <w:style w:type="paragraph" w:styleId="Listennummer4">
    <w:name w:val="List Number 4"/>
    <w:basedOn w:val="Listennummer3"/>
    <w:uiPriority w:val="78"/>
    <w:semiHidden/>
    <w:unhideWhenUsed/>
    <w:rsid w:val="00E82662"/>
    <w:pPr>
      <w:numPr>
        <w:ilvl w:val="3"/>
      </w:numPr>
    </w:pPr>
  </w:style>
  <w:style w:type="paragraph" w:styleId="Listennummer5">
    <w:name w:val="List Number 5"/>
    <w:basedOn w:val="Listennummer4"/>
    <w:uiPriority w:val="78"/>
    <w:semiHidden/>
    <w:unhideWhenUsed/>
    <w:rsid w:val="00E82662"/>
    <w:pPr>
      <w:numPr>
        <w:ilvl w:val="4"/>
      </w:numPr>
    </w:pPr>
  </w:style>
  <w:style w:type="paragraph" w:styleId="Literaturverzeichnis">
    <w:name w:val="Bibliography"/>
    <w:basedOn w:val="Inhaltsverzeichnisberschrift"/>
    <w:next w:val="Standard"/>
    <w:uiPriority w:val="37"/>
    <w:semiHidden/>
    <w:unhideWhenUsed/>
    <w:rsid w:val="00CF1C34"/>
  </w:style>
  <w:style w:type="character" w:styleId="Platzhaltertext">
    <w:name w:val="Placeholder Text"/>
    <w:basedOn w:val="Absatz-Standardschriftart"/>
    <w:uiPriority w:val="99"/>
    <w:unhideWhenUsed/>
    <w:rsid w:val="003C7723"/>
    <w:rPr>
      <w:vanish/>
      <w:color w:val="AEB5BB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3C7723"/>
    <w:pPr>
      <w:spacing w:before="480" w:after="1200"/>
    </w:pPr>
    <w:rPr>
      <w:b/>
      <w:bCs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F1C34"/>
    <w:pPr>
      <w:spacing w:after="0"/>
      <w:ind w:left="200" w:hanging="200"/>
    </w:p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4671A6"/>
    <w:rPr>
      <w:caps w:val="0"/>
      <w:smallCaps/>
      <w:color w:val="EF2433" w:themeColor="accent2"/>
      <w:u w:val="single"/>
    </w:rPr>
  </w:style>
  <w:style w:type="character" w:styleId="SchwacheHervorhebung">
    <w:name w:val="Subtle Emphasis"/>
    <w:basedOn w:val="Absatz-Standardschriftart"/>
    <w:uiPriority w:val="22"/>
    <w:qFormat/>
    <w:rsid w:val="004671A6"/>
    <w:rPr>
      <w:color w:val="AEB5BB" w:themeColor="accent4"/>
    </w:rPr>
  </w:style>
  <w:style w:type="character" w:styleId="Seitenzahl">
    <w:name w:val="page number"/>
    <w:basedOn w:val="Absatz-Standardschriftart"/>
    <w:uiPriority w:val="99"/>
    <w:semiHidden/>
    <w:unhideWhenUsed/>
    <w:rsid w:val="00D4734E"/>
    <w:rPr>
      <w:rFonts w:asciiTheme="minorHAnsi" w:eastAsiaTheme="minorEastAsia" w:hAnsiTheme="minorHAnsi" w:cstheme="minorBidi"/>
      <w:b/>
      <w:bCs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734E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A87"/>
    <w:rPr>
      <w:sz w:val="16"/>
      <w:szCs w:val="16"/>
    </w:rPr>
  </w:style>
  <w:style w:type="paragraph" w:styleId="Textkrper">
    <w:name w:val="Body Text"/>
    <w:basedOn w:val="Standard"/>
    <w:link w:val="TextkrperZchn"/>
    <w:uiPriority w:val="99"/>
    <w:unhideWhenUsed/>
    <w:rsid w:val="00CF1C34"/>
  </w:style>
  <w:style w:type="character" w:customStyle="1" w:styleId="TextkrperZchn">
    <w:name w:val="Textkörper Zchn"/>
    <w:basedOn w:val="Absatz-Standardschriftart"/>
    <w:link w:val="Textkrper"/>
    <w:uiPriority w:val="99"/>
    <w:rsid w:val="002A0A87"/>
  </w:style>
  <w:style w:type="paragraph" w:styleId="Textkrper2">
    <w:name w:val="Body Text 2"/>
    <w:basedOn w:val="Standard"/>
    <w:link w:val="Textkrper2Zchn"/>
    <w:uiPriority w:val="99"/>
    <w:semiHidden/>
    <w:unhideWhenUsed/>
    <w:rsid w:val="00CF1C34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2A0A87"/>
  </w:style>
  <w:style w:type="paragraph" w:styleId="Textkrper3">
    <w:name w:val="Body Text 3"/>
    <w:basedOn w:val="Standard"/>
    <w:link w:val="Textkrper3Zchn"/>
    <w:uiPriority w:val="99"/>
    <w:semiHidden/>
    <w:unhideWhenUsed/>
    <w:rsid w:val="00CF1C34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2A0A87"/>
    <w:rPr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240EF7"/>
    <w:pPr>
      <w:ind w:left="425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2A0A87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D4734E"/>
    <w:pPr>
      <w:ind w:left="425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99541E"/>
    <w:rPr>
      <w:sz w:val="16"/>
      <w:szCs w:val="16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D4734E"/>
    <w:pPr>
      <w:ind w:left="425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3666EB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1647C"/>
    <w:pPr>
      <w:spacing w:after="0"/>
      <w:ind w:firstLine="425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3666EB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D4734E"/>
    <w:pPr>
      <w:ind w:firstLine="425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99541E"/>
    <w:rPr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4671A6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elZchn">
    <w:name w:val="Titel Zchn"/>
    <w:basedOn w:val="Absatz-Standardschriftart"/>
    <w:link w:val="Titel"/>
    <w:uiPriority w:val="10"/>
    <w:rsid w:val="004671A6"/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paragraph" w:styleId="Umschlagadresse">
    <w:name w:val="envelope address"/>
    <w:basedOn w:val="Standard"/>
    <w:uiPriority w:val="99"/>
    <w:semiHidden/>
    <w:unhideWhenUsed/>
    <w:rsid w:val="005C77D0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" w:eastAsia="Arial Unicode MS" w:hAnsi="Arial" w:cs="Arial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71A6"/>
    <w:pPr>
      <w:numPr>
        <w:ilvl w:val="1"/>
      </w:numPr>
      <w:spacing w:before="240"/>
      <w:contextualSpacing/>
    </w:pPr>
    <w:rPr>
      <w:b/>
      <w:bCs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71A6"/>
    <w:rPr>
      <w:b/>
      <w:bCs/>
      <w:spacing w:val="15"/>
      <w:sz w:val="28"/>
      <w:szCs w:val="28"/>
    </w:rPr>
  </w:style>
  <w:style w:type="paragraph" w:styleId="Umschlagabsenderadresse">
    <w:name w:val="envelope return"/>
    <w:basedOn w:val="Standard"/>
    <w:uiPriority w:val="99"/>
    <w:semiHidden/>
    <w:unhideWhenUsed/>
    <w:rsid w:val="005C77D0"/>
    <w:pPr>
      <w:spacing w:after="0" w:line="240" w:lineRule="auto"/>
    </w:pPr>
    <w:rPr>
      <w:rFonts w:ascii="Arial" w:eastAsia="Arial Unicode MS" w:hAnsi="Arial" w:cs="Arial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9A7252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3666EB"/>
  </w:style>
  <w:style w:type="paragraph" w:styleId="Verzeichnis2">
    <w:name w:val="toc 2"/>
    <w:basedOn w:val="Standard"/>
    <w:next w:val="Standard"/>
    <w:uiPriority w:val="39"/>
    <w:unhideWhenUsed/>
    <w:rsid w:val="00E16837"/>
    <w:pPr>
      <w:tabs>
        <w:tab w:val="left" w:pos="1134"/>
        <w:tab w:val="left" w:pos="1559"/>
        <w:tab w:val="right" w:leader="dot" w:pos="9424"/>
      </w:tabs>
      <w:spacing w:before="80" w:after="0"/>
      <w:ind w:left="1134" w:hanging="1134"/>
    </w:pPr>
    <w:rPr>
      <w:b/>
      <w:bCs/>
      <w:sz w:val="24"/>
      <w:szCs w:val="24"/>
    </w:rPr>
  </w:style>
  <w:style w:type="paragraph" w:styleId="Verzeichnis1">
    <w:name w:val="toc 1"/>
    <w:basedOn w:val="Inhaltsverzeichnisberschrift"/>
    <w:next w:val="Standard"/>
    <w:uiPriority w:val="39"/>
    <w:unhideWhenUsed/>
    <w:rsid w:val="00E32F3C"/>
    <w:pPr>
      <w:tabs>
        <w:tab w:val="left" w:pos="1134"/>
        <w:tab w:val="right" w:leader="dot" w:pos="9424"/>
      </w:tabs>
      <w:spacing w:before="240" w:after="0"/>
      <w:ind w:left="1134" w:hanging="1134"/>
    </w:pPr>
    <w:rPr>
      <w:sz w:val="30"/>
      <w:szCs w:val="30"/>
    </w:rPr>
  </w:style>
  <w:style w:type="paragraph" w:styleId="Verzeichnis3">
    <w:name w:val="toc 3"/>
    <w:basedOn w:val="Verzeichnis2"/>
    <w:next w:val="Standard"/>
    <w:uiPriority w:val="39"/>
    <w:unhideWhenUsed/>
    <w:rsid w:val="00D73A81"/>
    <w:rPr>
      <w:sz w:val="20"/>
      <w:szCs w:val="20"/>
    </w:rPr>
  </w:style>
  <w:style w:type="paragraph" w:styleId="Verzeichnis4">
    <w:name w:val="toc 4"/>
    <w:basedOn w:val="Verzeichnis3"/>
    <w:next w:val="Standard"/>
    <w:uiPriority w:val="39"/>
    <w:semiHidden/>
    <w:unhideWhenUsed/>
    <w:rsid w:val="001F2FCC"/>
    <w:rPr>
      <w:b w:val="0"/>
      <w:bCs w:val="0"/>
    </w:rPr>
  </w:style>
  <w:style w:type="paragraph" w:styleId="Verzeichnis5">
    <w:name w:val="toc 5"/>
    <w:basedOn w:val="Verzeichnis4"/>
    <w:next w:val="Standard"/>
    <w:uiPriority w:val="39"/>
    <w:semiHidden/>
    <w:unhideWhenUsed/>
    <w:rsid w:val="001F2FCC"/>
  </w:style>
  <w:style w:type="paragraph" w:styleId="Verzeichnis6">
    <w:name w:val="toc 6"/>
    <w:basedOn w:val="Verzeichnis5"/>
    <w:next w:val="Standard"/>
    <w:uiPriority w:val="39"/>
    <w:semiHidden/>
    <w:unhideWhenUsed/>
    <w:rsid w:val="001F2FCC"/>
  </w:style>
  <w:style w:type="paragraph" w:styleId="Verzeichnis7">
    <w:name w:val="toc 7"/>
    <w:basedOn w:val="Verzeichnis6"/>
    <w:next w:val="Standard"/>
    <w:uiPriority w:val="39"/>
    <w:semiHidden/>
    <w:unhideWhenUsed/>
    <w:rsid w:val="001F2FCC"/>
  </w:style>
  <w:style w:type="paragraph" w:styleId="Verzeichnis8">
    <w:name w:val="toc 8"/>
    <w:basedOn w:val="Verzeichnis7"/>
    <w:next w:val="Standard"/>
    <w:uiPriority w:val="39"/>
    <w:semiHidden/>
    <w:unhideWhenUsed/>
    <w:rsid w:val="001F2FCC"/>
  </w:style>
  <w:style w:type="paragraph" w:styleId="Verzeichnis9">
    <w:name w:val="toc 9"/>
    <w:basedOn w:val="Verzeichnis8"/>
    <w:next w:val="Standard"/>
    <w:uiPriority w:val="39"/>
    <w:semiHidden/>
    <w:unhideWhenUsed/>
    <w:rsid w:val="00E16837"/>
    <w:pPr>
      <w:tabs>
        <w:tab w:val="left" w:pos="1985"/>
      </w:tabs>
    </w:p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4671A6"/>
  </w:style>
  <w:style w:type="character" w:customStyle="1" w:styleId="ZitatZchn">
    <w:name w:val="Zitat Zchn"/>
    <w:basedOn w:val="Absatz-Standardschriftart"/>
    <w:link w:val="Zitat"/>
    <w:uiPriority w:val="29"/>
    <w:semiHidden/>
    <w:rsid w:val="004671A6"/>
  </w:style>
  <w:style w:type="character" w:styleId="Zeilennummer">
    <w:name w:val="line number"/>
    <w:basedOn w:val="Absatz-Standardschriftart"/>
    <w:uiPriority w:val="99"/>
    <w:semiHidden/>
    <w:unhideWhenUsed/>
    <w:rsid w:val="009A7252"/>
  </w:style>
  <w:style w:type="paragraph" w:styleId="StandardWeb">
    <w:name w:val="Normal (Web)"/>
    <w:basedOn w:val="Standard"/>
    <w:uiPriority w:val="99"/>
    <w:semiHidden/>
    <w:unhideWhenUsed/>
    <w:rsid w:val="00C763E9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240EF7"/>
    <w:pPr>
      <w:ind w:left="425"/>
    </w:pPr>
  </w:style>
  <w:style w:type="paragraph" w:styleId="Abbildungsverzeichnis">
    <w:name w:val="table of figures"/>
    <w:basedOn w:val="Inhaltsverzeichnisberschrift"/>
    <w:next w:val="Standard"/>
    <w:uiPriority w:val="99"/>
    <w:unhideWhenUsed/>
    <w:rsid w:val="000E35A6"/>
    <w:pPr>
      <w:keepNext w:val="0"/>
      <w:keepLines w:val="0"/>
      <w:spacing w:before="0" w:after="0"/>
      <w:contextualSpacing w:val="0"/>
    </w:pPr>
    <w:rPr>
      <w:rFonts w:asciiTheme="minorHAnsi" w:eastAsiaTheme="minorHAnsi" w:hAnsiTheme="minorHAnsi" w:cstheme="minorHAnsi"/>
      <w:i/>
      <w:iCs/>
      <w:color w:val="auto"/>
      <w:sz w:val="20"/>
      <w:szCs w:val="20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E35A6"/>
  </w:style>
  <w:style w:type="character" w:customStyle="1" w:styleId="AnredeZchn">
    <w:name w:val="Anrede Zchn"/>
    <w:basedOn w:val="Absatz-Standardschriftart"/>
    <w:link w:val="Anrede"/>
    <w:uiPriority w:val="99"/>
    <w:semiHidden/>
    <w:rsid w:val="002A0A87"/>
  </w:style>
  <w:style w:type="character" w:customStyle="1" w:styleId="BlackforTitle">
    <w:name w:val="Black for Title"/>
    <w:basedOn w:val="Absatz-Standardschriftart"/>
    <w:uiPriority w:val="11"/>
    <w:qFormat/>
    <w:rsid w:val="004671A6"/>
    <w:rPr>
      <w:color w:val="auto"/>
    </w:rPr>
  </w:style>
  <w:style w:type="character" w:customStyle="1" w:styleId="Code">
    <w:name w:val="Code"/>
    <w:basedOn w:val="Absatz-Standardschriftart"/>
    <w:uiPriority w:val="18"/>
    <w:qFormat/>
    <w:rsid w:val="004671A6"/>
    <w:rPr>
      <w:rFonts w:ascii="Courier New" w:hAnsi="Courier New" w:cs="Courier New"/>
    </w:rPr>
  </w:style>
  <w:style w:type="character" w:customStyle="1" w:styleId="Condensed">
    <w:name w:val="Condensed"/>
    <w:basedOn w:val="Absatz-Standardschriftart"/>
    <w:uiPriority w:val="19"/>
    <w:rsid w:val="00B3318B"/>
    <w:rPr>
      <w:spacing w:val="-40"/>
    </w:rPr>
  </w:style>
  <w:style w:type="numbering" w:customStyle="1" w:styleId="RSAufzhlung">
    <w:name w:val="R&amp;S Aufzählung"/>
    <w:uiPriority w:val="99"/>
    <w:rsid w:val="00212170"/>
    <w:pPr>
      <w:numPr>
        <w:numId w:val="4"/>
      </w:numPr>
    </w:pPr>
  </w:style>
  <w:style w:type="paragraph" w:styleId="Makrotext">
    <w:name w:val="macro"/>
    <w:basedOn w:val="Standard"/>
    <w:link w:val="MakrotextZchn"/>
    <w:uiPriority w:val="99"/>
    <w:semiHidden/>
    <w:unhideWhenUsed/>
    <w:rsid w:val="003C772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</w:rPr>
  </w:style>
  <w:style w:type="numbering" w:styleId="111111">
    <w:name w:val="Outline List 2"/>
    <w:basedOn w:val="KeineListe"/>
    <w:uiPriority w:val="99"/>
    <w:semiHidden/>
    <w:unhideWhenUsed/>
    <w:rsid w:val="00212170"/>
    <w:pPr>
      <w:numPr>
        <w:numId w:val="5"/>
      </w:numPr>
    </w:pPr>
  </w:style>
  <w:style w:type="numbering" w:styleId="1ai">
    <w:name w:val="Outline List 1"/>
    <w:basedOn w:val="KeineListe"/>
    <w:uiPriority w:val="99"/>
    <w:semiHidden/>
    <w:unhideWhenUsed/>
    <w:rsid w:val="00271681"/>
    <w:pPr>
      <w:numPr>
        <w:numId w:val="6"/>
      </w:numPr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2A0A87"/>
    <w:rPr>
      <w:rFonts w:ascii="Consolas" w:hAnsi="Consolas" w:cs="Consolas"/>
    </w:rPr>
  </w:style>
  <w:style w:type="character" w:customStyle="1" w:styleId="Red">
    <w:name w:val="Red"/>
    <w:basedOn w:val="Absatz-Standardschriftart"/>
    <w:uiPriority w:val="19"/>
    <w:qFormat/>
    <w:rsid w:val="004671A6"/>
    <w:rPr>
      <w:color w:val="EF2433" w:themeColor="accent2"/>
    </w:rPr>
  </w:style>
  <w:style w:type="character" w:customStyle="1" w:styleId="Checkbox">
    <w:name w:val="Checkbox"/>
    <w:basedOn w:val="Absatz-Standardschriftart"/>
    <w:uiPriority w:val="19"/>
    <w:rsid w:val="0099541E"/>
    <w:rPr>
      <w:rFonts w:ascii="MS Gothic" w:eastAsia="MS Gothic" w:hAnsi="MS Gothic" w:cs="MS Gothic"/>
    </w:rPr>
  </w:style>
  <w:style w:type="character" w:customStyle="1" w:styleId="Superscript">
    <w:name w:val="Superscript"/>
    <w:basedOn w:val="Absatz-Standardschriftart"/>
    <w:uiPriority w:val="1"/>
    <w:rsid w:val="0099541E"/>
    <w:rPr>
      <w:vertAlign w:val="superscript"/>
    </w:rPr>
  </w:style>
  <w:style w:type="table" w:styleId="Tabellenraster">
    <w:name w:val="Table Grid"/>
    <w:basedOn w:val="NormaleTabelle"/>
    <w:uiPriority w:val="59"/>
    <w:rsid w:val="00CC6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5dunkelAkzent3">
    <w:name w:val="List Table 5 Dark Accent 3"/>
    <w:basedOn w:val="NormaleTabelle"/>
    <w:uiPriority w:val="50"/>
    <w:rsid w:val="00F107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759" w:themeColor="accent3"/>
        <w:left w:val="single" w:sz="24" w:space="0" w:color="009759" w:themeColor="accent3"/>
        <w:bottom w:val="single" w:sz="24" w:space="0" w:color="009759" w:themeColor="accent3"/>
        <w:right w:val="single" w:sz="24" w:space="0" w:color="009759" w:themeColor="accent3"/>
      </w:tblBorders>
    </w:tblPr>
    <w:tcPr>
      <w:shd w:val="clear" w:color="auto" w:fill="0097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RohdeSchwarz-StandardTable">
    <w:name w:val="Rohde &amp; Schwarz - Standard Table"/>
    <w:basedOn w:val="NormaleTabelle"/>
    <w:uiPriority w:val="99"/>
    <w:rsid w:val="00A5355C"/>
    <w:pPr>
      <w:spacing w:before="64" w:after="64"/>
    </w:pPr>
    <w:rPr>
      <w:sz w:val="16"/>
      <w:szCs w:val="16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rPr>
        <w:b/>
        <w:bCs/>
        <w:i w:val="0"/>
        <w:iCs w:val="0"/>
        <w:sz w:val="20"/>
        <w:szCs w:val="20"/>
      </w:rPr>
    </w:tblStylePr>
    <w:tblStylePr w:type="firstCol">
      <w:rPr>
        <w:b/>
        <w:bCs/>
        <w:i w:val="0"/>
        <w:iCs w:val="0"/>
      </w:r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RS-ColoredTable">
    <w:name w:val="R&amp;S - Colored Table"/>
    <w:basedOn w:val="RohdeSchwarz-StandardTable"/>
    <w:uiPriority w:val="99"/>
    <w:rsid w:val="00B1733E"/>
    <w:tblPr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</w:tblPr>
    <w:tblStylePr w:type="firstRow">
      <w:rPr>
        <w:b/>
        <w:bCs/>
        <w:i w:val="0"/>
        <w:iCs w:val="0"/>
        <w:color w:val="FFFFFF" w:themeColor="background1"/>
        <w:sz w:val="20"/>
        <w:szCs w:val="20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</w:rPr>
    </w:tblStylePr>
    <w:tblStylePr w:type="lastCol">
      <w:rPr>
        <w:b w:val="0"/>
        <w:bCs w:val="0"/>
        <w:i w:val="0"/>
        <w:iCs w:val="0"/>
      </w:rPr>
    </w:tblStylePr>
    <w:tblStylePr w:type="band1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Vert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  <w:shd w:val="clear" w:color="auto" w:fill="DEE1E3" w:themeFill="accent4" w:themeFillTint="66"/>
      </w:tcPr>
    </w:tblStylePr>
    <w:tblStylePr w:type="band2Horz">
      <w:tblPr/>
      <w:tcPr>
        <w:tcBorders>
          <w:top w:val="single" w:sz="4" w:space="0" w:color="AEB5BB" w:themeColor="accent4"/>
          <w:left w:val="single" w:sz="4" w:space="0" w:color="AEB5BB" w:themeColor="accent4"/>
          <w:bottom w:val="single" w:sz="4" w:space="0" w:color="AEB5BB" w:themeColor="accent4"/>
          <w:right w:val="single" w:sz="4" w:space="0" w:color="AEB5BB" w:themeColor="accent4"/>
          <w:insideH w:val="single" w:sz="4" w:space="0" w:color="AEB5BB" w:themeColor="accent4"/>
          <w:insideV w:val="single" w:sz="4" w:space="0" w:color="AEB5BB" w:themeColor="accent4"/>
          <w:tl2br w:val="nil"/>
          <w:tr2bl w:val="nil"/>
        </w:tcBorders>
      </w:tcPr>
    </w:tblStylePr>
  </w:style>
  <w:style w:type="table" w:customStyle="1" w:styleId="RS-AiryTable">
    <w:name w:val="R&amp;S - Airy Table"/>
    <w:basedOn w:val="NormaleTabelle"/>
    <w:uiPriority w:val="99"/>
    <w:rsid w:val="00E32F3C"/>
    <w:pPr>
      <w:spacing w:after="0" w:line="240" w:lineRule="auto"/>
    </w:pPr>
    <w:tblPr>
      <w:tblBorders>
        <w:insideH w:val="single" w:sz="4" w:space="0" w:color="auto"/>
        <w:insideV w:val="single" w:sz="36" w:space="0" w:color="FFFFFF" w:themeColor="background1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b/>
        <w:bCs/>
        <w:i w:val="0"/>
        <w:iCs w:val="0"/>
      </w:rPr>
    </w:tblStylePr>
    <w:tblStylePr w:type="lastRow">
      <w:rPr>
        <w:b/>
        <w:bCs/>
        <w:i w:val="0"/>
        <w:iCs w:val="0"/>
        <w:u w:val="none"/>
      </w:rPr>
    </w:tblStylePr>
    <w:tblStylePr w:type="firstCol">
      <w:rPr>
        <w:b/>
        <w:bCs/>
        <w:i w:val="0"/>
        <w:iCs w:val="0"/>
      </w:rPr>
      <w:tblPr>
        <w:tblCellMar>
          <w:top w:w="28" w:type="dxa"/>
          <w:left w:w="0" w:type="dxa"/>
          <w:bottom w:w="28" w:type="dxa"/>
          <w:right w:w="0" w:type="dxa"/>
        </w:tblCellMar>
      </w:tblPr>
    </w:tblStylePr>
    <w:tblStylePr w:type="lastCol">
      <w:rPr>
        <w:b/>
        <w:bCs/>
        <w:i w:val="0"/>
        <w:iCs w:val="0"/>
        <w:u w:val="none"/>
      </w:rPr>
    </w:tblStylePr>
  </w:style>
  <w:style w:type="character" w:customStyle="1" w:styleId="Classification">
    <w:name w:val="Classification"/>
    <w:basedOn w:val="Absatz-Standardschriftart"/>
    <w:uiPriority w:val="99"/>
    <w:qFormat/>
    <w:rsid w:val="004671A6"/>
    <w:rPr>
      <w:rFonts w:asciiTheme="minorHAnsi" w:eastAsiaTheme="minorEastAsia" w:hAnsiTheme="minorHAnsi" w:cstheme="minorBidi"/>
      <w:b/>
      <w:bCs/>
      <w:caps/>
      <w:smallCaps w:val="0"/>
      <w:color w:val="000000"/>
      <w:spacing w:val="20"/>
      <w:sz w:val="24"/>
      <w:szCs w:val="24"/>
    </w:rPr>
  </w:style>
  <w:style w:type="character" w:customStyle="1" w:styleId="PlaceholderClassification">
    <w:name w:val="Placeholder Classification"/>
    <w:basedOn w:val="Absatz-Standardschriftart"/>
    <w:uiPriority w:val="99"/>
    <w:unhideWhenUsed/>
    <w:rsid w:val="00363881"/>
    <w:rPr>
      <w:rFonts w:asciiTheme="minorHAnsi" w:eastAsiaTheme="minorEastAsia" w:hAnsiTheme="minorHAnsi" w:cstheme="minorBidi"/>
      <w:b/>
      <w:bCs/>
      <w:vanish w:val="0"/>
      <w:color w:val="FF0000"/>
      <w:sz w:val="24"/>
      <w:szCs w:val="24"/>
      <w:bdr w:val="none" w:sz="0" w:space="0" w:color="auto"/>
      <w:shd w:val="clear" w:color="auto" w:fill="FFFF00"/>
    </w:rPr>
  </w:style>
  <w:style w:type="paragraph" w:customStyle="1" w:styleId="TemplatePAD">
    <w:name w:val="Template PAD"/>
    <w:basedOn w:val="Standard"/>
    <w:link w:val="TemplatePADZchn"/>
    <w:uiPriority w:val="99"/>
    <w:semiHidden/>
    <w:unhideWhenUsed/>
    <w:rsid w:val="00363881"/>
    <w:pPr>
      <w:spacing w:after="0" w:line="240" w:lineRule="auto"/>
    </w:pPr>
    <w:rPr>
      <w:color w:val="AEB5BB" w:themeColor="accent4"/>
      <w:sz w:val="15"/>
      <w:szCs w:val="15"/>
      <w:vertAlign w:val="superscript"/>
    </w:rPr>
  </w:style>
  <w:style w:type="character" w:customStyle="1" w:styleId="TemplatePADZchn">
    <w:name w:val="Template PAD Zchn"/>
    <w:basedOn w:val="Absatz-Standardschriftart"/>
    <w:link w:val="TemplatePAD"/>
    <w:uiPriority w:val="99"/>
    <w:semiHidden/>
    <w:rsid w:val="002A0A87"/>
    <w:rPr>
      <w:color w:val="AEB5BB" w:themeColor="accent4"/>
      <w:sz w:val="15"/>
      <w:szCs w:val="15"/>
      <w:vertAlign w:val="superscript"/>
    </w:rPr>
  </w:style>
  <w:style w:type="character" w:customStyle="1" w:styleId="Hervorhebung2">
    <w:name w:val="Hervorhebung 2"/>
    <w:basedOn w:val="Absatz-Standardschriftart"/>
    <w:uiPriority w:val="20"/>
    <w:qFormat/>
    <w:rsid w:val="004671A6"/>
    <w:rPr>
      <w:color w:val="009DEC" w:themeColor="accent1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67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esktop\Word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2CB6133E50477AB0D78C1C6DCD5C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803F67-8EB0-4F0D-8EAC-BB62BED6F755}"/>
      </w:docPartPr>
      <w:docPartBody>
        <w:p w:rsidR="00EB3DD2" w:rsidRDefault="00F543AC">
          <w:r w:rsidRPr="001E1F71">
            <w:rPr>
              <w:rStyle w:val="Platzhaltertext"/>
            </w:rPr>
            <w:t>[Titel]</w:t>
          </w:r>
        </w:p>
      </w:docPartBody>
    </w:docPart>
    <w:docPart>
      <w:docPartPr>
        <w:name w:val="D8D00533F75143E58ADD7D2DAB6098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015BE-F957-4841-AE0B-85FFB9635415}"/>
      </w:docPartPr>
      <w:docPartBody>
        <w:p w:rsidR="00EB3DD2" w:rsidRDefault="00F543AC">
          <w:r w:rsidRPr="001E1F71">
            <w:rPr>
              <w:rStyle w:val="Platzhaltertext"/>
            </w:rPr>
            <w:t>[Thema]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AC"/>
    <w:rsid w:val="001D7ABB"/>
    <w:rsid w:val="001E5E16"/>
    <w:rsid w:val="00275039"/>
    <w:rsid w:val="005C3922"/>
    <w:rsid w:val="00801E9D"/>
    <w:rsid w:val="008E2DFB"/>
    <w:rsid w:val="008E6D27"/>
    <w:rsid w:val="00B90FEB"/>
    <w:rsid w:val="00D27652"/>
    <w:rsid w:val="00E65757"/>
    <w:rsid w:val="00EB3DD2"/>
    <w:rsid w:val="00F543AC"/>
    <w:rsid w:val="00F9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KeineListe">
    <w:name w:val="No List"/>
    <w:uiPriority w:val="99"/>
    <w:semiHidden/>
    <w:unhideWhenUsed/>
  </w:style>
  <w:style w:type="paragraph" w:customStyle="1" w:styleId="EDBDA31FEC2444369B14487035FAB320">
    <w:name w:val="EDBDA31FEC2444369B14487035FAB320"/>
    <w:rsid w:val="00F543AC"/>
  </w:style>
  <w:style w:type="paragraph" w:customStyle="1" w:styleId="579E42F7B66F412C9B170263CC1BEC16">
    <w:name w:val="579E42F7B66F412C9B170263CC1BEC16"/>
    <w:rsid w:val="00F543AC"/>
  </w:style>
  <w:style w:type="paragraph" w:customStyle="1" w:styleId="6FD49FA94C7948969E6A3E72C0E1BBF4">
    <w:name w:val="6FD49FA94C7948969E6A3E72C0E1BBF4"/>
    <w:rsid w:val="00F543AC"/>
  </w:style>
  <w:style w:type="character" w:styleId="Platzhaltertext">
    <w:name w:val="Placeholder Text"/>
    <w:basedOn w:val="Absatz-Standardschriftart"/>
    <w:uiPriority w:val="99"/>
    <w:unhideWhenUsed/>
    <w:rsid w:val="00F543AC"/>
    <w:rPr>
      <w:vanish/>
      <w:color w:val="AEB5B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E 16 zu 9 Rohde und Schwarz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t"/>
      <a:lstStyle>
        <a:defPPr>
          <a:defRPr sz="15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sz="15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DE 16 zu 9 Rohde und Schwarz" id="{7F94F993-BD9B-47F9-9E40-DBF920013B19}" vid="{065A73B0-1228-44C4-9B1F-3F983BC7EF3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elsortierung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4BD20-37D4-416A-B290-D032E54A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WordVorlage.dotx</Template>
  <TotalTime>0</TotalTime>
  <Pages>5</Pages>
  <Words>446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JPP-Boosted</vt:lpstr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Eperica</dc:title>
  <dc:subject>Konzept für ein Strategie-Browserspiel</dc:subject>
  <dc:creator>Alexander Schollwöck</dc:creator>
  <cp:keywords/>
  <dc:description/>
  <cp:lastModifiedBy>Alexander Schollwöck</cp:lastModifiedBy>
  <cp:revision>3</cp:revision>
  <cp:lastPrinted>2018-09-12T12:22:00Z</cp:lastPrinted>
  <dcterms:created xsi:type="dcterms:W3CDTF">2023-04-23T14:55:00Z</dcterms:created>
  <dcterms:modified xsi:type="dcterms:W3CDTF">2023-04-23T15:13:00Z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Classification">
    <vt:lpwstr>COMPANY RESTRICTED</vt:lpwstr>
  </property>
  <property fmtid="{D5CDD505-2E9C-101B-9397-08002B2CF9AE}" pid="3" name="RS_ClassificationID">
    <vt:i4>1</vt:i4>
  </property>
</Properties>
</file>